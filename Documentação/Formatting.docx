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99C" w:rsidRPr="00A01A32" w:rsidRDefault="00C2499C" w:rsidP="00BD5095"/>
    <w:p w:rsidR="00F239F2" w:rsidRDefault="00F239F2" w:rsidP="00B37B2B">
      <w:pPr>
        <w:rPr>
          <w:rFonts w:asciiTheme="minorHAnsi" w:hAnsiTheme="minorHAnsi"/>
          <w:lang w:val="en-US"/>
        </w:rPr>
      </w:pPr>
    </w:p>
    <w:p w:rsidR="00F239F2" w:rsidRPr="00F239F2" w:rsidRDefault="00F239F2" w:rsidP="00F239F2">
      <w:pPr>
        <w:rPr>
          <w:rFonts w:asciiTheme="minorHAnsi" w:hAnsiTheme="minorHAnsi"/>
          <w:lang w:val="en-US"/>
        </w:rPr>
      </w:pPr>
    </w:p>
    <w:p w:rsidR="00F239F2" w:rsidRPr="00F239F2" w:rsidRDefault="00F239F2" w:rsidP="00F239F2">
      <w:pPr>
        <w:rPr>
          <w:rFonts w:asciiTheme="minorHAnsi" w:hAnsiTheme="minorHAnsi"/>
          <w:lang w:val="en-US"/>
        </w:rPr>
      </w:pPr>
    </w:p>
    <w:p w:rsidR="00F239F2" w:rsidRPr="00F239F2" w:rsidRDefault="00F239F2" w:rsidP="00F239F2">
      <w:pPr>
        <w:rPr>
          <w:rFonts w:asciiTheme="minorHAnsi" w:hAnsiTheme="minorHAnsi"/>
          <w:lang w:val="en-US"/>
        </w:rPr>
      </w:pPr>
    </w:p>
    <w:p w:rsidR="00F239F2" w:rsidRPr="00F239F2" w:rsidRDefault="00C476D6" w:rsidP="00F239F2">
      <w:pPr>
        <w:rPr>
          <w:rFonts w:asciiTheme="minorHAnsi" w:hAnsiTheme="minorHAnsi"/>
          <w:lang w:val="en-US"/>
        </w:rPr>
      </w:pPr>
      <w:r w:rsidRPr="00C476D6">
        <w:rPr>
          <w:rFonts w:ascii="Calibri" w:hAnsi="Calibri"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26" type="#_x0000_t202" style="position:absolute;left:0;text-align:left;margin-left:95.55pt;margin-top:31pt;width:531.45pt;height:31.25pt;z-index:25202227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" filled="f" stroked="f">
            <v:textbox>
              <w:txbxContent>
                <w:p w:rsidR="00F708A0" w:rsidRDefault="00543805" w:rsidP="00543805">
                  <w:r>
                    <w:rPr>
                      <w:rFonts w:eastAsia="Times New Roman"/>
                      <w:b/>
                      <w:bCs/>
                      <w:iCs/>
                      <w:noProof/>
                      <w:color w:val="009ABD"/>
                      <w:sz w:val="40"/>
                      <w:szCs w:val="24"/>
                      <w:lang w:eastAsia="pt-BR"/>
                    </w:rPr>
                    <w:t>Formatting – Formatação de Expressões SQL e JSON</w:t>
                  </w:r>
                </w:p>
                <w:p w:rsidR="00F708A0" w:rsidRDefault="00F708A0" w:rsidP="00853BC9"/>
                <w:p w:rsidR="00F708A0" w:rsidRDefault="00F708A0" w:rsidP="00853BC9"/>
                <w:p w:rsidR="00F708A0" w:rsidRDefault="00F708A0" w:rsidP="00853BC9"/>
                <w:p w:rsidR="00F708A0" w:rsidRPr="00552A98" w:rsidRDefault="00F708A0" w:rsidP="00853BC9"/>
                <w:p w:rsidR="00F708A0" w:rsidRPr="007A692A" w:rsidRDefault="00F708A0" w:rsidP="00853BC9">
                  <w:pPr>
                    <w:pStyle w:val="Ttulo2"/>
                    <w:numPr>
                      <w:ilvl w:val="0"/>
                      <w:numId w:val="0"/>
                    </w:numPr>
                    <w:ind w:left="1145" w:hanging="578"/>
                    <w:rPr>
                      <w:lang w:val="pt-BR"/>
                    </w:rPr>
                  </w:pPr>
                  <w:r w:rsidRPr="007A692A">
                    <w:rPr>
                      <w:lang w:val="pt-BR"/>
                    </w:rPr>
                    <w:tab/>
                  </w:r>
                  <w:r w:rsidRPr="007A692A">
                    <w:rPr>
                      <w:lang w:val="pt-BR"/>
                    </w:rPr>
                    <w:tab/>
                  </w:r>
                </w:p>
                <w:p w:rsidR="00F708A0" w:rsidRDefault="00F708A0" w:rsidP="00853BC9"/>
                <w:p w:rsidR="00F708A0" w:rsidRDefault="00F708A0" w:rsidP="00853BC9"/>
                <w:p w:rsidR="00F708A0" w:rsidRDefault="00F708A0" w:rsidP="00853BC9"/>
                <w:p w:rsidR="00F708A0" w:rsidRPr="007A692A" w:rsidRDefault="00F708A0" w:rsidP="00853BC9">
                  <w:pPr>
                    <w:rPr>
                      <w:lang w:eastAsia="pt-BR"/>
                    </w:rPr>
                  </w:pPr>
                </w:p>
              </w:txbxContent>
            </v:textbox>
            <w10:wrap anchorx="margin"/>
          </v:shape>
        </w:pict>
      </w:r>
      <w:r w:rsidR="00543805">
        <w:rPr>
          <w:rFonts w:asciiTheme="minorHAnsi" w:hAnsiTheme="minorHAnsi"/>
          <w:noProof/>
          <w:lang w:eastAsia="pt-BR"/>
        </w:rPr>
        <w:drawing>
          <wp:inline distT="0" distB="0" distL="0" distR="0">
            <wp:extent cx="1142857" cy="1142857"/>
            <wp:effectExtent l="19050" t="0" r="143" b="0"/>
            <wp:docPr id="22" name="Imagem 21" descr="format_sha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t_shap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F2" w:rsidRPr="00F239F2" w:rsidRDefault="00F239F2" w:rsidP="00F239F2">
      <w:pPr>
        <w:rPr>
          <w:rFonts w:asciiTheme="minorHAnsi" w:hAnsiTheme="minorHAnsi"/>
          <w:lang w:val="en-US"/>
        </w:rPr>
      </w:pPr>
    </w:p>
    <w:p w:rsidR="00F239F2" w:rsidRPr="00F239F2" w:rsidRDefault="00F239F2" w:rsidP="00F239F2">
      <w:pPr>
        <w:rPr>
          <w:rFonts w:asciiTheme="minorHAnsi" w:hAnsiTheme="minorHAnsi"/>
          <w:lang w:val="en-US"/>
        </w:rPr>
      </w:pPr>
    </w:p>
    <w:p w:rsidR="00DF633B" w:rsidRDefault="00C476D6" w:rsidP="0054380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eastAsia="pt-BR"/>
        </w:rPr>
        <w:pict>
          <v:shape id="Text Box 24" o:spid="_x0000_s1027" type="#_x0000_t202" style="position:absolute;left:0;text-align:left;margin-left:143.75pt;margin-top:.6pt;width:267pt;height:21.95pt;z-index:25202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5pOuQIAAMQ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" filled="f" stroked="f">
            <v:textbox>
              <w:txbxContent>
                <w:p w:rsidR="00F708A0" w:rsidRPr="008D7899" w:rsidRDefault="00F708A0" w:rsidP="00EC50A4">
                  <w:pPr>
                    <w:jc w:val="right"/>
                    <w:rPr>
                      <w:b/>
                      <w:color w:val="7F7F7F" w:themeColor="text1" w:themeTint="80"/>
                      <w:sz w:val="24"/>
                      <w:szCs w:val="32"/>
                    </w:rPr>
                  </w:pPr>
                  <w:r>
                    <w:rPr>
                      <w:b/>
                      <w:color w:val="7F7F7F" w:themeColor="text1" w:themeTint="80"/>
                      <w:sz w:val="24"/>
                      <w:szCs w:val="32"/>
                    </w:rPr>
                    <w:t xml:space="preserve"> Eduardo Gomes Júnior</w:t>
                  </w:r>
                  <w:r w:rsidR="00D760A7">
                    <w:rPr>
                      <w:b/>
                      <w:color w:val="7F7F7F" w:themeColor="text1" w:themeTint="80"/>
                      <w:sz w:val="24"/>
                      <w:szCs w:val="32"/>
                    </w:rPr>
                    <w:t xml:space="preserve"> – </w:t>
                  </w:r>
                  <w:r w:rsidR="00F31715">
                    <w:rPr>
                      <w:b/>
                      <w:color w:val="7F7F7F" w:themeColor="text1" w:themeTint="80"/>
                      <w:sz w:val="24"/>
                      <w:szCs w:val="32"/>
                    </w:rPr>
                    <w:t>21</w:t>
                  </w:r>
                  <w:r w:rsidR="001859AA">
                    <w:rPr>
                      <w:b/>
                      <w:color w:val="7F7F7F" w:themeColor="text1" w:themeTint="80"/>
                      <w:sz w:val="24"/>
                      <w:szCs w:val="32"/>
                    </w:rPr>
                    <w:t>/1</w:t>
                  </w:r>
                  <w:r w:rsidR="00543805">
                    <w:rPr>
                      <w:b/>
                      <w:color w:val="7F7F7F" w:themeColor="text1" w:themeTint="80"/>
                      <w:sz w:val="24"/>
                      <w:szCs w:val="32"/>
                    </w:rPr>
                    <w:t>1/2023</w:t>
                  </w:r>
                </w:p>
              </w:txbxContent>
            </v:textbox>
          </v:shape>
        </w:pict>
      </w:r>
      <w:r w:rsidR="00DF633B">
        <w:rPr>
          <w:rFonts w:asciiTheme="minorHAnsi" w:hAnsiTheme="minorHAnsi"/>
          <w:lang w:val="en-US"/>
        </w:rPr>
        <w:tab/>
      </w:r>
    </w:p>
    <w:p w:rsidR="00B37B2B" w:rsidRPr="00B71428" w:rsidRDefault="001F3A6C" w:rsidP="00B37B2B">
      <w:r w:rsidRPr="00DF633B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p w:rsidR="006861F2" w:rsidRPr="00314F21" w:rsidRDefault="000839FD" w:rsidP="00314F21">
      <w:pPr>
        <w:pStyle w:val="TOTVSTtulo2014"/>
        <w:jc w:val="left"/>
        <w:rPr>
          <w:sz w:val="28"/>
        </w:rPr>
      </w:pPr>
      <w:bookmarkStart w:id="0" w:name="_Toc381173452"/>
      <w:r w:rsidRPr="00314F21">
        <w:rPr>
          <w:sz w:val="28"/>
        </w:rPr>
        <w:t>Sumário</w:t>
      </w:r>
      <w:bookmarkEnd w:id="0"/>
    </w:p>
    <w:bookmarkStart w:id="1" w:name="_GoBack"/>
    <w:bookmarkEnd w:id="1"/>
    <w:p w:rsidR="00847815" w:rsidRDefault="00C476D6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pt-BR"/>
        </w:rPr>
      </w:pPr>
      <w:r w:rsidRPr="00C476D6">
        <w:rPr>
          <w:rStyle w:val="Hyperlink"/>
          <w:noProof/>
          <w:lang w:eastAsia="pt-BR"/>
        </w:rPr>
        <w:fldChar w:fldCharType="begin"/>
      </w:r>
      <w:r w:rsidR="000839FD" w:rsidRPr="00314F21">
        <w:rPr>
          <w:rStyle w:val="Hyperlink"/>
          <w:noProof/>
          <w:lang w:eastAsia="pt-BR"/>
        </w:rPr>
        <w:instrText xml:space="preserve"> TOC \o "1-3" \h \z \u </w:instrText>
      </w:r>
      <w:r w:rsidRPr="00C476D6">
        <w:rPr>
          <w:rStyle w:val="Hyperlink"/>
          <w:noProof/>
          <w:lang w:eastAsia="pt-BR"/>
        </w:rPr>
        <w:fldChar w:fldCharType="separate"/>
      </w:r>
      <w:hyperlink w:anchor="_Toc151496451" w:history="1">
        <w:r w:rsidR="00847815" w:rsidRPr="00516CF4">
          <w:rPr>
            <w:rStyle w:val="Hyperlink"/>
            <w:noProof/>
          </w:rPr>
          <w:t>1.</w:t>
        </w:r>
        <w:r w:rsidR="00847815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pt-BR"/>
          </w:rPr>
          <w:tab/>
        </w:r>
        <w:r w:rsidR="00847815" w:rsidRPr="00516CF4">
          <w:rPr>
            <w:rStyle w:val="Hyperlink"/>
            <w:noProof/>
          </w:rPr>
          <w:t>Proj</w:t>
        </w:r>
        <w:r w:rsidR="00847815" w:rsidRPr="00516CF4">
          <w:rPr>
            <w:rStyle w:val="Hyperlink"/>
            <w:noProof/>
          </w:rPr>
          <w:t>e</w:t>
        </w:r>
        <w:r w:rsidR="00847815" w:rsidRPr="00516CF4">
          <w:rPr>
            <w:rStyle w:val="Hyperlink"/>
            <w:noProof/>
          </w:rPr>
          <w:t>to:</w:t>
        </w:r>
        <w:r w:rsidR="00847815">
          <w:rPr>
            <w:noProof/>
            <w:webHidden/>
          </w:rPr>
          <w:tab/>
        </w:r>
        <w:r w:rsidR="00847815">
          <w:rPr>
            <w:noProof/>
            <w:webHidden/>
          </w:rPr>
          <w:fldChar w:fldCharType="begin"/>
        </w:r>
        <w:r w:rsidR="00847815">
          <w:rPr>
            <w:noProof/>
            <w:webHidden/>
          </w:rPr>
          <w:instrText xml:space="preserve"> PAGEREF _Toc151496451 \h </w:instrText>
        </w:r>
        <w:r w:rsidR="00847815">
          <w:rPr>
            <w:noProof/>
            <w:webHidden/>
          </w:rPr>
        </w:r>
        <w:r w:rsidR="00847815">
          <w:rPr>
            <w:noProof/>
            <w:webHidden/>
          </w:rPr>
          <w:fldChar w:fldCharType="separate"/>
        </w:r>
        <w:r w:rsidR="00847815">
          <w:rPr>
            <w:noProof/>
            <w:webHidden/>
          </w:rPr>
          <w:t>3</w:t>
        </w:r>
        <w:r w:rsidR="00847815">
          <w:rPr>
            <w:noProof/>
            <w:webHidden/>
          </w:rPr>
          <w:fldChar w:fldCharType="end"/>
        </w:r>
      </w:hyperlink>
    </w:p>
    <w:p w:rsidR="00847815" w:rsidRDefault="00847815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pt-BR"/>
        </w:rPr>
      </w:pPr>
      <w:hyperlink w:anchor="_Toc151496452" w:history="1">
        <w:r w:rsidRPr="00516CF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pt-BR"/>
          </w:rPr>
          <w:tab/>
        </w:r>
        <w:r w:rsidRPr="00516CF4">
          <w:rPr>
            <w:rStyle w:val="Hyperlink"/>
            <w:noProof/>
          </w:rPr>
          <w:t>Instalação: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7815" w:rsidRDefault="00847815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pt-BR"/>
        </w:rPr>
      </w:pPr>
      <w:hyperlink w:anchor="_Toc151496453" w:history="1">
        <w:r w:rsidRPr="00516CF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pt-BR"/>
          </w:rPr>
          <w:tab/>
        </w:r>
        <w:r w:rsidRPr="00516CF4">
          <w:rPr>
            <w:rStyle w:val="Hyperlink"/>
            <w:noProof/>
          </w:rPr>
          <w:t>Funcionalidades: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47815" w:rsidRDefault="00847815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pt-BR"/>
        </w:rPr>
      </w:pPr>
      <w:hyperlink w:anchor="_Toc151496454" w:history="1">
        <w:r w:rsidRPr="00516CF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pt-BR"/>
          </w:rPr>
          <w:tab/>
        </w:r>
        <w:r w:rsidRPr="00516CF4">
          <w:rPr>
            <w:rStyle w:val="Hyperlink"/>
            <w:noProof/>
          </w:rPr>
          <w:t>Execução: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_Toc151496454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B7EC1" w:rsidRPr="00BC2B52" w:rsidRDefault="00C476D6" w:rsidP="00260108">
      <w:pPr>
        <w:pStyle w:val="Sumrio2"/>
        <w:rPr>
          <w:color w:val="518DD4"/>
        </w:rPr>
      </w:pPr>
      <w:r w:rsidRPr="00314F21">
        <w:rPr>
          <w:rStyle w:val="Hyperlink"/>
          <w:lang w:eastAsia="pt-BR"/>
        </w:rPr>
        <w:fldChar w:fldCharType="end"/>
      </w:r>
      <w:r w:rsidR="000839FD" w:rsidRPr="00AE4591">
        <w:br w:type="page"/>
      </w:r>
    </w:p>
    <w:p w:rsidR="00CA6CB8" w:rsidRDefault="00831AA3" w:rsidP="006D5833">
      <w:pPr>
        <w:pStyle w:val="Ttulo"/>
      </w:pPr>
      <w:bookmarkStart w:id="2" w:name="_Toc151496451"/>
      <w:r>
        <w:lastRenderedPageBreak/>
        <w:t>Projeto</w:t>
      </w:r>
      <w:r w:rsidR="00CA6CB8">
        <w:t>:</w:t>
      </w:r>
      <w:bookmarkEnd w:id="2"/>
    </w:p>
    <w:p w:rsidR="00C938E7" w:rsidRDefault="00C938E7" w:rsidP="00C938E7"/>
    <w:p w:rsidR="00C938E7" w:rsidRDefault="002C4167" w:rsidP="00C938E7">
      <w:pPr>
        <w:ind w:left="567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Aplicação para formatar expressões (textos) em SQL ou JSON sem a necessidade de recorrer a recursos da internet. Com a expressão formatada corretamente a analise/compreensão torna-se mais fácil pelo analista que está analisando e ajuda na construção final da expressão ou analise de um possível erro. </w:t>
      </w:r>
    </w:p>
    <w:p w:rsidR="00C938E7" w:rsidRDefault="00C938E7" w:rsidP="00C938E7"/>
    <w:p w:rsidR="008C15F5" w:rsidRDefault="00FE0D07" w:rsidP="006D5833">
      <w:pPr>
        <w:pStyle w:val="Ttulo"/>
      </w:pPr>
      <w:bookmarkStart w:id="3" w:name="_Toc151496452"/>
      <w:r w:rsidRPr="00FE0D07">
        <w:t>Instalação</w:t>
      </w:r>
      <w:r w:rsidR="008C15F5">
        <w:t>:</w:t>
      </w:r>
      <w:bookmarkEnd w:id="3"/>
    </w:p>
    <w:p w:rsidR="00FE0D07" w:rsidRDefault="00FE0D07" w:rsidP="00FE0D07"/>
    <w:p w:rsidR="0029192A" w:rsidRDefault="00AE2EEA" w:rsidP="00543805">
      <w:pPr>
        <w:ind w:left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A instalação da aplicação pode ser realizada de duas formas:</w:t>
      </w:r>
    </w:p>
    <w:p w:rsidR="00AE2EEA" w:rsidRDefault="00AE2EEA" w:rsidP="00543805">
      <w:pPr>
        <w:ind w:left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AE2EEA" w:rsidRDefault="00AE2EEA" w:rsidP="00AE2EEA">
      <w:pPr>
        <w:pStyle w:val="PargrafodaLista"/>
        <w:numPr>
          <w:ilvl w:val="0"/>
          <w:numId w:val="41"/>
        </w:num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AE2EEA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Instalador da aplicação:</w:t>
      </w:r>
    </w:p>
    <w:p w:rsidR="004D05E9" w:rsidRDefault="004D05E9" w:rsidP="004D05E9">
      <w:pPr>
        <w:ind w:left="141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Descompactar o arquivo </w:t>
      </w:r>
      <w:r w:rsidRPr="004D05E9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Install_Formatting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.ZIP e na sequencia executar o </w:t>
      </w:r>
      <w:r w:rsidRPr="004D05E9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Install_Formatting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.EXE, seguir os passos da instalação.</w:t>
      </w:r>
    </w:p>
    <w:p w:rsidR="004D05E9" w:rsidRDefault="004D05E9" w:rsidP="004D05E9">
      <w:pPr>
        <w:ind w:left="141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drawing>
          <wp:inline distT="0" distB="0" distL="0" distR="0">
            <wp:extent cx="5848350" cy="4554220"/>
            <wp:effectExtent l="19050" t="0" r="0" b="0"/>
            <wp:docPr id="3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55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5E9" w:rsidRDefault="004D05E9" w:rsidP="004D05E9">
      <w:pPr>
        <w:ind w:left="141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4D05E9" w:rsidRPr="004D05E9" w:rsidRDefault="004D05E9" w:rsidP="004D05E9">
      <w:pPr>
        <w:ind w:left="141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Ao final, será criado a pasta do aplicativo e o atalho para a rotina na área de trabalho. Executando a rotina o aplicativo é carregado, pasta utilizar as funcionalizadas explicadas no item </w:t>
      </w:r>
      <w:proofErr w:type="gram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3</w:t>
      </w:r>
      <w:proofErr w:type="gram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do documento.  </w:t>
      </w:r>
    </w:p>
    <w:p w:rsidR="00AE2EEA" w:rsidRDefault="00AE2EEA" w:rsidP="00543805">
      <w:pPr>
        <w:ind w:left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AE2EEA" w:rsidRDefault="00AE2EEA" w:rsidP="00AE2EEA">
      <w:pPr>
        <w:pStyle w:val="PargrafodaLista"/>
        <w:numPr>
          <w:ilvl w:val="0"/>
          <w:numId w:val="41"/>
        </w:num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AE2EEA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Instalando manualmente e acionando via PYTHON:</w:t>
      </w:r>
    </w:p>
    <w:p w:rsidR="0077112B" w:rsidRPr="0077112B" w:rsidRDefault="0077112B" w:rsidP="0077112B">
      <w:pPr>
        <w:ind w:left="142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77112B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Para quem tem conhecimento em PYTHON, basta acesso o GIT: </w:t>
      </w:r>
      <w:hyperlink r:id="rId10" w:history="1">
        <w:r w:rsidRPr="0077112B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https://github.com/EduardoGomesJr/Formatting</w:t>
        </w:r>
      </w:hyperlink>
    </w:p>
    <w:p w:rsidR="0077112B" w:rsidRDefault="0077112B" w:rsidP="0077112B">
      <w:pPr>
        <w:ind w:left="142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77112B" w:rsidRPr="0077112B" w:rsidRDefault="0077112B" w:rsidP="0077112B">
      <w:pPr>
        <w:pStyle w:val="PargrafodaLista"/>
        <w:numPr>
          <w:ilvl w:val="0"/>
          <w:numId w:val="43"/>
        </w:num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77112B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Realizar o DOWNLOAD dos seguintes arquivos.</w:t>
      </w:r>
    </w:p>
    <w:p w:rsidR="0077112B" w:rsidRPr="0077112B" w:rsidRDefault="0077112B" w:rsidP="0077112B">
      <w:pPr>
        <w:pStyle w:val="PargrafodaLista"/>
        <w:numPr>
          <w:ilvl w:val="0"/>
          <w:numId w:val="43"/>
        </w:num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77112B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Criar uma pasta chamada </w:t>
      </w:r>
      <w:proofErr w:type="spellStart"/>
      <w:r w:rsidRPr="0077112B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Formatting</w:t>
      </w:r>
      <w:proofErr w:type="spellEnd"/>
      <w:r w:rsidRPr="0077112B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na unidade que for executar a aplicação.</w:t>
      </w:r>
    </w:p>
    <w:p w:rsidR="0077112B" w:rsidRPr="0077112B" w:rsidRDefault="0077112B" w:rsidP="0077112B">
      <w:pPr>
        <w:pStyle w:val="PargrafodaLista"/>
        <w:numPr>
          <w:ilvl w:val="0"/>
          <w:numId w:val="43"/>
        </w:num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proofErr w:type="spellStart"/>
      <w:r w:rsidRPr="0077112B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Copiar</w:t>
      </w:r>
      <w:proofErr w:type="spellEnd"/>
      <w:r w:rsidRPr="0077112B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o SCRIPT PYTHON Formatting.py </w:t>
      </w:r>
    </w:p>
    <w:p w:rsidR="0077112B" w:rsidRPr="0077112B" w:rsidRDefault="0077112B" w:rsidP="0077112B">
      <w:pPr>
        <w:pStyle w:val="PargrafodaLista"/>
        <w:numPr>
          <w:ilvl w:val="0"/>
          <w:numId w:val="43"/>
        </w:num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77112B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lastRenderedPageBreak/>
        <w:t>Copiar a pasta ICONES</w:t>
      </w:r>
    </w:p>
    <w:p w:rsidR="0077112B" w:rsidRPr="0077112B" w:rsidRDefault="0077112B" w:rsidP="0077112B">
      <w:pPr>
        <w:pStyle w:val="PargrafodaLista"/>
        <w:numPr>
          <w:ilvl w:val="0"/>
          <w:numId w:val="43"/>
        </w:num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77112B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Instalar as dependências: </w:t>
      </w:r>
    </w:p>
    <w:p w:rsidR="0077112B" w:rsidRPr="0077112B" w:rsidRDefault="0077112B" w:rsidP="0077112B">
      <w:pPr>
        <w:pStyle w:val="PargrafodaLista"/>
        <w:numPr>
          <w:ilvl w:val="0"/>
          <w:numId w:val="43"/>
        </w:num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 w:rsidRPr="0077112B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pip</w:t>
      </w:r>
      <w:proofErr w:type="spellEnd"/>
      <w:proofErr w:type="gramEnd"/>
      <w:r w:rsidRPr="0077112B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 w:rsidRPr="0077112B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install</w:t>
      </w:r>
      <w:proofErr w:type="spellEnd"/>
      <w:r w:rsidRPr="0077112B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 w:rsidRPr="0077112B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customtkinter</w:t>
      </w:r>
      <w:proofErr w:type="spellEnd"/>
    </w:p>
    <w:p w:rsidR="0077112B" w:rsidRPr="0077112B" w:rsidRDefault="0077112B" w:rsidP="0077112B">
      <w:pPr>
        <w:pStyle w:val="PargrafodaLista"/>
        <w:numPr>
          <w:ilvl w:val="0"/>
          <w:numId w:val="43"/>
        </w:num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77112B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pip install </w:t>
      </w:r>
      <w:proofErr w:type="spellStart"/>
      <w:r w:rsidRPr="0077112B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sqlparse</w:t>
      </w:r>
      <w:proofErr w:type="spellEnd"/>
    </w:p>
    <w:p w:rsidR="0077112B" w:rsidRPr="0077112B" w:rsidRDefault="0077112B" w:rsidP="0077112B">
      <w:pPr>
        <w:pStyle w:val="PargrafodaLista"/>
        <w:numPr>
          <w:ilvl w:val="0"/>
          <w:numId w:val="43"/>
        </w:num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77112B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pip install Pillow</w:t>
      </w:r>
    </w:p>
    <w:p w:rsidR="0077112B" w:rsidRPr="0077112B" w:rsidRDefault="0077112B" w:rsidP="0077112B">
      <w:pPr>
        <w:pStyle w:val="PargrafodaLista"/>
        <w:numPr>
          <w:ilvl w:val="0"/>
          <w:numId w:val="43"/>
        </w:num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77112B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pip install packaging</w:t>
      </w:r>
    </w:p>
    <w:p w:rsidR="0077112B" w:rsidRDefault="0077112B" w:rsidP="0077112B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</w:p>
    <w:p w:rsidR="0077112B" w:rsidRDefault="0077112B" w:rsidP="0077112B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ab/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ab/>
      </w:r>
      <w:r w:rsidRPr="0077112B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Após isso executar o </w:t>
      </w:r>
      <w:proofErr w:type="spellStart"/>
      <w:proofErr w:type="gramStart"/>
      <w:r w:rsidRPr="0077112B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Formatting</w:t>
      </w:r>
      <w:proofErr w:type="spellEnd"/>
      <w:r w:rsidRPr="0077112B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.</w:t>
      </w:r>
      <w:proofErr w:type="spellStart"/>
      <w:proofErr w:type="gramEnd"/>
      <w:r w:rsidRPr="0077112B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py</w:t>
      </w:r>
      <w:proofErr w:type="spellEnd"/>
      <w:r w:rsidRPr="0077112B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</w:t>
      </w:r>
    </w:p>
    <w:p w:rsidR="0077112B" w:rsidRDefault="0077112B" w:rsidP="0077112B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77112B" w:rsidRDefault="0077112B" w:rsidP="0077112B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ab/>
        <w:t xml:space="preserve">No GIT também existe uma pasta chamada </w:t>
      </w:r>
      <w:proofErr w:type="spellStart"/>
      <w:proofErr w:type="gram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GeradorEXE</w:t>
      </w:r>
      <w:proofErr w:type="spellEnd"/>
      <w:proofErr w:type="gram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dentro dela contém o script usado na criação do executável e sua dependência. </w:t>
      </w:r>
    </w:p>
    <w:p w:rsidR="0077112B" w:rsidRDefault="0077112B" w:rsidP="0077112B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77112B" w:rsidRDefault="0077112B" w:rsidP="0077112B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ab/>
        <w:t xml:space="preserve">O instalador também está na pasta Instalador dentro do GIT. Esse instalador foi criado usando o aplicativo: </w:t>
      </w:r>
      <w:proofErr w:type="spellStart"/>
      <w:r w:rsidRPr="0077112B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Inno</w:t>
      </w:r>
      <w:proofErr w:type="spellEnd"/>
      <w:r w:rsidRPr="0077112B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Setup </w:t>
      </w:r>
      <w:proofErr w:type="spellStart"/>
      <w:r w:rsidRPr="0077112B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Compiler</w:t>
      </w:r>
      <w:proofErr w:type="spell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(baixado do site: </w:t>
      </w:r>
      <w:hyperlink r:id="rId11" w:history="1">
        <w:r w:rsidRPr="00496DE9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https://jrsoftware.org/isdl.php</w:t>
        </w:r>
      </w:hyperlink>
      <w:proofErr w:type="gram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)</w:t>
      </w:r>
      <w:proofErr w:type="gramEnd"/>
    </w:p>
    <w:p w:rsidR="0077112B" w:rsidRPr="0077112B" w:rsidRDefault="0077112B" w:rsidP="0077112B">
      <w:pPr>
        <w:ind w:left="1418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FE0D07" w:rsidRPr="0077112B" w:rsidRDefault="00FE0D07" w:rsidP="00FE0D07">
      <w:pPr>
        <w:ind w:left="709"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C36B27" w:rsidRDefault="00B769E2" w:rsidP="00C36B27">
      <w:pPr>
        <w:pStyle w:val="Ttulo"/>
      </w:pPr>
      <w:bookmarkStart w:id="4" w:name="_Toc151496453"/>
      <w:r>
        <w:t>Funcionalidades</w:t>
      </w:r>
      <w:r w:rsidR="00C36B27">
        <w:t>:</w:t>
      </w:r>
      <w:bookmarkEnd w:id="4"/>
    </w:p>
    <w:p w:rsidR="00FE0D07" w:rsidRDefault="00FE0D07" w:rsidP="00C36B27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6D5833" w:rsidRDefault="00150346" w:rsidP="00543805">
      <w:pPr>
        <w:ind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Após executar a aplicação será exibida a</w:t>
      </w:r>
      <w:r w:rsidR="00383925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interface abaixo:</w:t>
      </w:r>
    </w:p>
    <w:p w:rsidR="00150346" w:rsidRDefault="00150346" w:rsidP="00543805">
      <w:pPr>
        <w:ind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50346" w:rsidRDefault="00150346" w:rsidP="00150346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drawing>
          <wp:inline distT="0" distB="0" distL="0" distR="0">
            <wp:extent cx="6661150" cy="2705821"/>
            <wp:effectExtent l="1905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2705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925" w:rsidRDefault="00383925" w:rsidP="00543805">
      <w:pPr>
        <w:ind w:firstLine="709"/>
      </w:pPr>
    </w:p>
    <w:p w:rsidR="00B769E2" w:rsidRDefault="00B769E2" w:rsidP="00B769E2">
      <w:pPr>
        <w:ind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A primeira linha da aplicação possui um GET para realizar pesquisas (marcações) dentro dos quadros de textos:</w:t>
      </w:r>
    </w:p>
    <w:p w:rsidR="00B769E2" w:rsidRDefault="00B769E2" w:rsidP="00B769E2">
      <w:pPr>
        <w:ind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B769E2" w:rsidRDefault="00B769E2" w:rsidP="00B769E2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drawing>
          <wp:inline distT="0" distB="0" distL="0" distR="0">
            <wp:extent cx="6656070" cy="45148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9E2" w:rsidRDefault="00B769E2" w:rsidP="00B769E2">
      <w:pPr>
        <w:ind w:firstLine="709"/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Esse GET (campo) trabalha em conjunto com o botão localizar, após informar um texto no campo e pressionar o botão, caso exista o texto informado nos quadros de textos (tanto na expressão original como formatada) o texto é localizado e marcado em vermelho. </w:t>
      </w:r>
    </w:p>
    <w:p w:rsidR="00B769E2" w:rsidRDefault="00B769E2" w:rsidP="00B769E2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C65643" w:rsidRDefault="00C65643" w:rsidP="00B769E2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ab/>
        <w:t>O próximo botão é o limpar. Como o nome sugere ele limpa ambos os quadros de textos.</w:t>
      </w:r>
    </w:p>
    <w:p w:rsidR="00C65643" w:rsidRDefault="00C65643" w:rsidP="00B769E2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C65643" w:rsidRDefault="00C65643" w:rsidP="00B769E2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drawing>
          <wp:inline distT="0" distB="0" distL="0" distR="0">
            <wp:extent cx="1543685" cy="45720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833" w:rsidRDefault="006D5833" w:rsidP="006D5833"/>
    <w:p w:rsidR="00617239" w:rsidRDefault="00617239" w:rsidP="006D5833"/>
    <w:p w:rsidR="00617239" w:rsidRDefault="00617239" w:rsidP="006D5833"/>
    <w:p w:rsidR="00617239" w:rsidRDefault="00617239" w:rsidP="006D5833"/>
    <w:p w:rsidR="00617239" w:rsidRDefault="00617239" w:rsidP="006D5833"/>
    <w:p w:rsidR="00617239" w:rsidRPr="00617239" w:rsidRDefault="00617239" w:rsidP="006D5833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617239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ab/>
        <w:t>Já os botões SQL e JSON realizam a formatação do texto informado no quadro.</w:t>
      </w:r>
    </w:p>
    <w:p w:rsidR="00617239" w:rsidRDefault="00617239" w:rsidP="006D5833"/>
    <w:p w:rsidR="00617239" w:rsidRDefault="00617239" w:rsidP="006D5833">
      <w:r>
        <w:rPr>
          <w:noProof/>
          <w:lang w:eastAsia="pt-BR"/>
        </w:rPr>
        <w:drawing>
          <wp:inline distT="0" distB="0" distL="0" distR="0">
            <wp:extent cx="3057143" cy="552381"/>
            <wp:effectExtent l="19050" t="0" r="0" b="0"/>
            <wp:docPr id="2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9C" w:rsidRDefault="00004E9C" w:rsidP="006D5833"/>
    <w:p w:rsidR="00617239" w:rsidRPr="00617239" w:rsidRDefault="00617239" w:rsidP="006D5833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617239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ab/>
        <w:t xml:space="preserve">Caso no quadro de expressão original seja informada um expressão SQL o botão de formatação deverá ser o SQL e caso seja uma JSON o botão JSON. A expressão informada no quadro original será formatada no quadro de expressão formatada. </w:t>
      </w:r>
    </w:p>
    <w:p w:rsidR="00617239" w:rsidRPr="00617239" w:rsidRDefault="00617239" w:rsidP="006D5833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617239" w:rsidRPr="00EB68B8" w:rsidRDefault="00617239" w:rsidP="006D5833">
      <w:pPr>
        <w:rPr>
          <w:rFonts w:ascii="Segoe UI" w:hAnsi="Segoe UI" w:cs="Segoe UI"/>
          <w:color w:val="FF0000"/>
          <w:sz w:val="18"/>
          <w:szCs w:val="18"/>
          <w:shd w:val="clear" w:color="auto" w:fill="FFFFFF"/>
        </w:rPr>
      </w:pPr>
      <w:r w:rsidRPr="00617239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ab/>
      </w:r>
      <w:r w:rsidRPr="00EB68B8">
        <w:rPr>
          <w:rFonts w:ascii="Segoe UI" w:hAnsi="Segoe UI" w:cs="Segoe UI"/>
          <w:b/>
          <w:color w:val="FF0000"/>
          <w:sz w:val="18"/>
          <w:szCs w:val="18"/>
          <w:shd w:val="clear" w:color="auto" w:fill="FFFFFF"/>
        </w:rPr>
        <w:t>Observação</w:t>
      </w:r>
      <w:r w:rsidRPr="00EB68B8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: na biblioteca usada para formatar expressões SQL não possui nenhum tratamento de erro</w:t>
      </w:r>
      <w:proofErr w:type="gramStart"/>
      <w:r w:rsidRPr="00EB68B8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 ou seja</w:t>
      </w:r>
      <w:proofErr w:type="gramEnd"/>
      <w:r w:rsidRPr="00EB68B8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 após a formatação a mesma tenta adequar a expressão, se a expressão original tiver algum erro ela não tratada ou exibida no quadro de expressão formatada. </w:t>
      </w:r>
    </w:p>
    <w:p w:rsidR="00617239" w:rsidRDefault="00617239" w:rsidP="00617239">
      <w:pPr>
        <w:rPr>
          <w:rFonts w:ascii="Segoe UI" w:hAnsi="Segoe UI" w:cs="Segoe UI"/>
          <w:color w:val="FF0000"/>
          <w:sz w:val="18"/>
          <w:szCs w:val="18"/>
          <w:shd w:val="clear" w:color="auto" w:fill="FFFFFF"/>
        </w:rPr>
      </w:pPr>
      <w:r w:rsidRPr="00EB68B8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Agora a biblioteca que formatada a expressão JSON, possui tratamento de erro, caso esteja errado algum dados ou faltando alguma informação (</w:t>
      </w:r>
      <w:proofErr w:type="gramStart"/>
      <w:r w:rsidR="00EB68B8" w:rsidRPr="00EB68B8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exemplo: “</w:t>
      </w:r>
      <w:proofErr w:type="gramEnd"/>
      <w:r w:rsidRPr="00EB68B8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,”</w:t>
      </w:r>
      <w:r w:rsidR="00EB68B8" w:rsidRPr="00EB68B8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,”</w:t>
      </w:r>
      <w:r w:rsidRPr="00EB68B8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{“</w:t>
      </w:r>
      <w:r w:rsidR="00EB68B8" w:rsidRPr="00EB68B8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 </w:t>
      </w:r>
      <w:r w:rsidRPr="00EB68B8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) a mesma será tratada. A expressão original não é formatada será mostrada a inconsistência dela no quadro expressão formatada e no quadro expressão original será marcado em amarelo a linha que apresenta a inconsistência, somente após a correção que a mesma pode ser formatada.</w:t>
      </w:r>
    </w:p>
    <w:p w:rsidR="0037645B" w:rsidRDefault="0037645B" w:rsidP="00617239">
      <w:pPr>
        <w:rPr>
          <w:rFonts w:ascii="Segoe UI" w:hAnsi="Segoe UI" w:cs="Segoe UI"/>
          <w:color w:val="FF0000"/>
          <w:sz w:val="18"/>
          <w:szCs w:val="18"/>
          <w:shd w:val="clear" w:color="auto" w:fill="FFFFFF"/>
        </w:rPr>
      </w:pPr>
    </w:p>
    <w:p w:rsidR="0037645B" w:rsidRDefault="0037645B" w:rsidP="00617239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Toda expressão formatada é gravada dentro da pasta “HISTORÍCO”. Caso haja necessidade de revisar alguma basta pressionar o botão abaixo: </w:t>
      </w:r>
    </w:p>
    <w:p w:rsidR="0037645B" w:rsidRDefault="0037645B" w:rsidP="00617239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37645B" w:rsidRDefault="0037645B" w:rsidP="00617239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drawing>
          <wp:inline distT="0" distB="0" distL="0" distR="0">
            <wp:extent cx="1579245" cy="540385"/>
            <wp:effectExtent l="1905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45B" w:rsidRDefault="0037645B" w:rsidP="00617239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37645B" w:rsidRDefault="0037645B" w:rsidP="00617239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Na sequencia será aberto </w:t>
      </w:r>
      <w:proofErr w:type="gram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interface de seleção:</w:t>
      </w:r>
    </w:p>
    <w:p w:rsidR="0037645B" w:rsidRDefault="0037645B" w:rsidP="00617239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37645B" w:rsidRDefault="0037645B" w:rsidP="00617239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drawing>
          <wp:inline distT="0" distB="0" distL="0" distR="0">
            <wp:extent cx="6657975" cy="3095625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45B" w:rsidRPr="00EB68B8" w:rsidRDefault="0037645B" w:rsidP="00617239">
      <w:pPr>
        <w:rPr>
          <w:rFonts w:ascii="Segoe UI" w:hAnsi="Segoe UI" w:cs="Segoe UI"/>
          <w:color w:val="FF0000"/>
          <w:sz w:val="18"/>
          <w:szCs w:val="18"/>
          <w:shd w:val="clear" w:color="auto" w:fill="FFFFFF"/>
        </w:rPr>
      </w:pPr>
    </w:p>
    <w:p w:rsidR="00617239" w:rsidRDefault="0037645B" w:rsidP="006D5833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O</w:t>
      </w:r>
      <w:r w:rsidRPr="0037645B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histórico selecionado será carregado na parte de texto: expressão original. </w:t>
      </w: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Por DEFAULT sempre vem o histórico SQL, mas para carregar os demais basta mudar a opção de arquivo. </w:t>
      </w:r>
    </w:p>
    <w:p w:rsidR="0037645B" w:rsidRDefault="0037645B" w:rsidP="006D5833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lastRenderedPageBreak/>
        <w:t xml:space="preserve">O nome do histórico segue a seguinte nomenclatura: ANO+MÊS+DIA+Hora+minuto+segundos + extensão correspondente do texto formatado </w:t>
      </w:r>
      <w:proofErr w:type="gramStart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(.</w:t>
      </w:r>
      <w:proofErr w:type="gramEnd"/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SQL ou .JSON).</w:t>
      </w:r>
    </w:p>
    <w:p w:rsidR="0037645B" w:rsidRDefault="0037645B" w:rsidP="006D5833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09737D" w:rsidRDefault="0009737D" w:rsidP="006D5833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09737D" w:rsidRDefault="0009737D" w:rsidP="006D5833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09737D" w:rsidRDefault="0009737D" w:rsidP="006D5833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As expressões devem ser informadas nas caixas de textos abaixo:</w:t>
      </w:r>
    </w:p>
    <w:p w:rsidR="0009737D" w:rsidRDefault="0009737D" w:rsidP="006D5833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09737D" w:rsidRDefault="0009737D" w:rsidP="006D5833">
      <w:r>
        <w:rPr>
          <w:noProof/>
          <w:lang w:eastAsia="pt-BR"/>
        </w:rPr>
        <w:drawing>
          <wp:inline distT="0" distB="0" distL="0" distR="0">
            <wp:extent cx="6650355" cy="252920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37D" w:rsidRDefault="0009737D" w:rsidP="006D5833"/>
    <w:p w:rsidR="0009737D" w:rsidRPr="0009737D" w:rsidRDefault="0009737D" w:rsidP="006D5833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09737D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Lado esquerdo: recebe a expressão original</w:t>
      </w:r>
    </w:p>
    <w:p w:rsidR="0009737D" w:rsidRDefault="0009737D" w:rsidP="006D5833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09737D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Lado direito: expressão formatada (conforme opção: SQL ou JSON).</w:t>
      </w:r>
    </w:p>
    <w:p w:rsidR="00193AAF" w:rsidRDefault="00193AAF" w:rsidP="006D5833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3AAF" w:rsidRPr="0009737D" w:rsidRDefault="00193AAF" w:rsidP="006D5833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A barra de rolagem vertical/horizontal movimenta ambas as caixas de texto para facilitar a analise da expressão.</w:t>
      </w:r>
    </w:p>
    <w:p w:rsidR="0037645B" w:rsidRDefault="0037645B" w:rsidP="006D5833"/>
    <w:p w:rsidR="00004E9C" w:rsidRDefault="00004E9C" w:rsidP="00004E9C">
      <w:pPr>
        <w:pStyle w:val="Ttulo"/>
      </w:pPr>
      <w:bookmarkStart w:id="5" w:name="_Toc151496454"/>
      <w:r>
        <w:t>Execução:</w:t>
      </w:r>
      <w:bookmarkEnd w:id="5"/>
    </w:p>
    <w:p w:rsidR="00004E9C" w:rsidRDefault="00193AAF" w:rsidP="006D5833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Formatando expressões SQL:</w:t>
      </w:r>
    </w:p>
    <w:p w:rsidR="00193AAF" w:rsidRDefault="00193AAF" w:rsidP="006D5833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3AAF" w:rsidRDefault="00193AAF" w:rsidP="006D5833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Expressão exemplo 01:</w:t>
      </w:r>
    </w:p>
    <w:p w:rsidR="00193AAF" w:rsidRDefault="00193AAF" w:rsidP="006D5833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3AAF" w:rsidRDefault="00193AAF" w:rsidP="00193AAF">
      <w:r>
        <w:t xml:space="preserve">SELECT </w:t>
      </w:r>
    </w:p>
    <w:p w:rsidR="00193AAF" w:rsidRDefault="00193AAF" w:rsidP="00193AAF"/>
    <w:p w:rsidR="00193AAF" w:rsidRDefault="00193AAF" w:rsidP="00193AAF">
      <w:r>
        <w:t xml:space="preserve">A1_COD, </w:t>
      </w:r>
    </w:p>
    <w:p w:rsidR="00193AAF" w:rsidRDefault="00193AAF" w:rsidP="00193AAF">
      <w:r>
        <w:t xml:space="preserve">A1_NOME, </w:t>
      </w:r>
    </w:p>
    <w:p w:rsidR="00193AAF" w:rsidRDefault="00193AAF" w:rsidP="00193AAF">
      <w:r>
        <w:t>A1_CGC,</w:t>
      </w:r>
    </w:p>
    <w:p w:rsidR="00193AAF" w:rsidRDefault="00193AAF" w:rsidP="00193AAF">
      <w:r>
        <w:t>A1_CODSEG,</w:t>
      </w:r>
    </w:p>
    <w:p w:rsidR="00193AAF" w:rsidRDefault="00193AAF" w:rsidP="00193AAF">
      <w:r>
        <w:t>AOV_DESSEG,</w:t>
      </w:r>
    </w:p>
    <w:p w:rsidR="00193AAF" w:rsidRDefault="00193AAF" w:rsidP="00193AAF">
      <w:r>
        <w:t xml:space="preserve">A3_COD, </w:t>
      </w:r>
    </w:p>
    <w:p w:rsidR="00193AAF" w:rsidRDefault="00193AAF" w:rsidP="00193AAF">
      <w:r>
        <w:t xml:space="preserve">A3_NOME, </w:t>
      </w:r>
    </w:p>
    <w:p w:rsidR="00193AAF" w:rsidRDefault="00193AAF" w:rsidP="00193AAF">
      <w:r>
        <w:t>A1_CODMEMB,</w:t>
      </w:r>
    </w:p>
    <w:p w:rsidR="00193AAF" w:rsidRDefault="00193AAF" w:rsidP="00193AAF">
      <w:proofErr w:type="gramStart"/>
      <w:r>
        <w:t>ADK1.</w:t>
      </w:r>
      <w:proofErr w:type="gramEnd"/>
      <w:r>
        <w:t>ADK_NOME,</w:t>
      </w:r>
    </w:p>
    <w:p w:rsidR="00193AAF" w:rsidRDefault="00193AAF" w:rsidP="00193AAF">
      <w:r>
        <w:t>A1_CODTER,</w:t>
      </w:r>
    </w:p>
    <w:p w:rsidR="00193AAF" w:rsidRDefault="00193AAF" w:rsidP="00193AAF">
      <w:proofErr w:type="gramStart"/>
      <w:r>
        <w:t>ADK2.</w:t>
      </w:r>
      <w:proofErr w:type="gramEnd"/>
      <w:r>
        <w:t>ADK_NOME AS NOMETER,</w:t>
      </w:r>
    </w:p>
    <w:p w:rsidR="00193AAF" w:rsidRPr="00193AAF" w:rsidRDefault="00193AAF" w:rsidP="00193AAF">
      <w:pPr>
        <w:rPr>
          <w:lang w:val="en-US"/>
        </w:rPr>
      </w:pPr>
      <w:r w:rsidRPr="00193AAF">
        <w:rPr>
          <w:lang w:val="en-US"/>
        </w:rPr>
        <w:t>CASE</w:t>
      </w:r>
    </w:p>
    <w:p w:rsidR="00193AAF" w:rsidRPr="00193AAF" w:rsidRDefault="00193AAF" w:rsidP="00193AAF">
      <w:pPr>
        <w:rPr>
          <w:lang w:val="en-US"/>
        </w:rPr>
      </w:pPr>
      <w:r w:rsidRPr="00193AAF">
        <w:rPr>
          <w:lang w:val="en-US"/>
        </w:rPr>
        <w:t>WHEN AI0_SETPUB = '1' THEN 'SIM'</w:t>
      </w:r>
    </w:p>
    <w:p w:rsidR="00193AAF" w:rsidRPr="00193AAF" w:rsidRDefault="00193AAF" w:rsidP="00193AAF">
      <w:pPr>
        <w:rPr>
          <w:lang w:val="en-US"/>
        </w:rPr>
      </w:pPr>
      <w:r w:rsidRPr="00193AAF">
        <w:rPr>
          <w:lang w:val="en-US"/>
        </w:rPr>
        <w:t>WHEN AI0_SETPUB &lt;&gt; '' THEN 'NÃO'</w:t>
      </w:r>
    </w:p>
    <w:p w:rsidR="00193AAF" w:rsidRPr="00193AAF" w:rsidRDefault="00193AAF" w:rsidP="00193AAF">
      <w:pPr>
        <w:rPr>
          <w:lang w:val="en-US"/>
        </w:rPr>
      </w:pPr>
      <w:r w:rsidRPr="00193AAF">
        <w:rPr>
          <w:lang w:val="en-US"/>
        </w:rPr>
        <w:t>END AS AI0_SETPUB</w:t>
      </w:r>
    </w:p>
    <w:p w:rsidR="00193AAF" w:rsidRPr="00193AAF" w:rsidRDefault="00193AAF" w:rsidP="00193AAF">
      <w:pPr>
        <w:rPr>
          <w:lang w:val="en-US"/>
        </w:rPr>
      </w:pPr>
    </w:p>
    <w:p w:rsidR="00193AAF" w:rsidRPr="00193AAF" w:rsidRDefault="00193AAF" w:rsidP="00193AAF">
      <w:pPr>
        <w:rPr>
          <w:lang w:val="en-US"/>
        </w:rPr>
      </w:pPr>
      <w:r w:rsidRPr="00193AAF">
        <w:rPr>
          <w:lang w:val="en-US"/>
        </w:rPr>
        <w:lastRenderedPageBreak/>
        <w:t>FROM SA1000 SA1</w:t>
      </w:r>
    </w:p>
    <w:p w:rsidR="00193AAF" w:rsidRPr="00193AAF" w:rsidRDefault="00193AAF" w:rsidP="00193AAF">
      <w:pPr>
        <w:rPr>
          <w:lang w:val="en-US"/>
        </w:rPr>
      </w:pPr>
    </w:p>
    <w:p w:rsidR="00193AAF" w:rsidRPr="00193AAF" w:rsidRDefault="00193AAF" w:rsidP="00193AAF">
      <w:pPr>
        <w:rPr>
          <w:lang w:val="en-US"/>
        </w:rPr>
      </w:pPr>
      <w:r w:rsidRPr="00193AAF">
        <w:rPr>
          <w:lang w:val="en-US"/>
        </w:rPr>
        <w:t xml:space="preserve">LEFT JOIN SA3000 SA3 ON A3_FILIAL = ' </w:t>
      </w:r>
      <w:proofErr w:type="spellStart"/>
      <w:r w:rsidRPr="00193AAF">
        <w:rPr>
          <w:lang w:val="en-US"/>
        </w:rPr>
        <w:t>'</w:t>
      </w:r>
      <w:proofErr w:type="spellEnd"/>
      <w:r w:rsidRPr="00193AAF">
        <w:rPr>
          <w:lang w:val="en-US"/>
        </w:rPr>
        <w:t xml:space="preserve"> </w:t>
      </w:r>
    </w:p>
    <w:p w:rsidR="00193AAF" w:rsidRDefault="00193AAF" w:rsidP="00193AAF">
      <w:r>
        <w:t xml:space="preserve">AND </w:t>
      </w:r>
      <w:proofErr w:type="gramStart"/>
      <w:r>
        <w:t>SA3.</w:t>
      </w:r>
      <w:proofErr w:type="gramEnd"/>
      <w:r>
        <w:t xml:space="preserve">D_E_L_E_T_ = ' </w:t>
      </w:r>
      <w:proofErr w:type="spellStart"/>
      <w:r>
        <w:t>'</w:t>
      </w:r>
      <w:proofErr w:type="spellEnd"/>
      <w:r>
        <w:t xml:space="preserve"> </w:t>
      </w:r>
    </w:p>
    <w:p w:rsidR="00193AAF" w:rsidRPr="00193AAF" w:rsidRDefault="00193AAF" w:rsidP="00193AAF">
      <w:pPr>
        <w:rPr>
          <w:lang w:val="en-US"/>
        </w:rPr>
      </w:pPr>
      <w:r w:rsidRPr="00193AAF">
        <w:rPr>
          <w:lang w:val="en-US"/>
        </w:rPr>
        <w:t>AND A3_COD = A1_VEND</w:t>
      </w:r>
    </w:p>
    <w:p w:rsidR="00193AAF" w:rsidRPr="00193AAF" w:rsidRDefault="00193AAF" w:rsidP="00193AAF">
      <w:pPr>
        <w:rPr>
          <w:lang w:val="en-US"/>
        </w:rPr>
      </w:pPr>
    </w:p>
    <w:p w:rsidR="00193AAF" w:rsidRPr="00193AAF" w:rsidRDefault="00193AAF" w:rsidP="00193AAF">
      <w:pPr>
        <w:rPr>
          <w:lang w:val="en-US"/>
        </w:rPr>
      </w:pPr>
      <w:r w:rsidRPr="00193AAF">
        <w:rPr>
          <w:lang w:val="en-US"/>
        </w:rPr>
        <w:t xml:space="preserve">LEFT JOIN ADK000 ADK1 ON ADK1.ADK_FILIAL = ' </w:t>
      </w:r>
      <w:proofErr w:type="spellStart"/>
      <w:r w:rsidRPr="00193AAF">
        <w:rPr>
          <w:lang w:val="en-US"/>
        </w:rPr>
        <w:t>'</w:t>
      </w:r>
      <w:proofErr w:type="spellEnd"/>
      <w:r w:rsidRPr="00193AAF">
        <w:rPr>
          <w:lang w:val="en-US"/>
        </w:rPr>
        <w:t xml:space="preserve"> </w:t>
      </w:r>
    </w:p>
    <w:p w:rsidR="00193AAF" w:rsidRPr="00193AAF" w:rsidRDefault="00193AAF" w:rsidP="00193AAF">
      <w:pPr>
        <w:rPr>
          <w:lang w:val="en-US"/>
        </w:rPr>
      </w:pPr>
      <w:r w:rsidRPr="00193AAF">
        <w:rPr>
          <w:lang w:val="en-US"/>
        </w:rPr>
        <w:t xml:space="preserve">AND ADK1.D_E_L_E_T_ = ' </w:t>
      </w:r>
      <w:proofErr w:type="spellStart"/>
      <w:r w:rsidRPr="00193AAF">
        <w:rPr>
          <w:lang w:val="en-US"/>
        </w:rPr>
        <w:t>'</w:t>
      </w:r>
      <w:proofErr w:type="spellEnd"/>
      <w:r w:rsidRPr="00193AAF">
        <w:rPr>
          <w:lang w:val="en-US"/>
        </w:rPr>
        <w:t xml:space="preserve"> </w:t>
      </w:r>
    </w:p>
    <w:p w:rsidR="00193AAF" w:rsidRPr="00193AAF" w:rsidRDefault="00193AAF" w:rsidP="00193AAF">
      <w:pPr>
        <w:rPr>
          <w:lang w:val="en-US"/>
        </w:rPr>
      </w:pPr>
      <w:r w:rsidRPr="00193AAF">
        <w:rPr>
          <w:lang w:val="en-US"/>
        </w:rPr>
        <w:t>AND ADK1.ADK_COD = A1_CODMEMB</w:t>
      </w:r>
    </w:p>
    <w:p w:rsidR="00193AAF" w:rsidRPr="00193AAF" w:rsidRDefault="00193AAF" w:rsidP="00193AAF">
      <w:pPr>
        <w:rPr>
          <w:lang w:val="en-US"/>
        </w:rPr>
      </w:pPr>
    </w:p>
    <w:p w:rsidR="00193AAF" w:rsidRPr="00193AAF" w:rsidRDefault="00193AAF" w:rsidP="00193AAF">
      <w:pPr>
        <w:rPr>
          <w:lang w:val="en-US"/>
        </w:rPr>
      </w:pPr>
      <w:r w:rsidRPr="00193AAF">
        <w:rPr>
          <w:lang w:val="en-US"/>
        </w:rPr>
        <w:t xml:space="preserve">LEFT JOIN ADK000 ADK2 ON ADK2.ADK_FILIAL = ' </w:t>
      </w:r>
      <w:proofErr w:type="spellStart"/>
      <w:r w:rsidRPr="00193AAF">
        <w:rPr>
          <w:lang w:val="en-US"/>
        </w:rPr>
        <w:t>'</w:t>
      </w:r>
      <w:proofErr w:type="spellEnd"/>
      <w:r w:rsidRPr="00193AAF">
        <w:rPr>
          <w:lang w:val="en-US"/>
        </w:rPr>
        <w:t xml:space="preserve"> </w:t>
      </w:r>
    </w:p>
    <w:p w:rsidR="00193AAF" w:rsidRPr="00193AAF" w:rsidRDefault="00193AAF" w:rsidP="00193AAF">
      <w:pPr>
        <w:rPr>
          <w:lang w:val="en-US"/>
        </w:rPr>
      </w:pPr>
      <w:r w:rsidRPr="00193AAF">
        <w:rPr>
          <w:lang w:val="en-US"/>
        </w:rPr>
        <w:t xml:space="preserve">AND ADK2.D_E_L_E_T_ = ' </w:t>
      </w:r>
      <w:proofErr w:type="spellStart"/>
      <w:r w:rsidRPr="00193AAF">
        <w:rPr>
          <w:lang w:val="en-US"/>
        </w:rPr>
        <w:t>'</w:t>
      </w:r>
      <w:proofErr w:type="spellEnd"/>
      <w:r w:rsidRPr="00193AAF">
        <w:rPr>
          <w:lang w:val="en-US"/>
        </w:rPr>
        <w:t xml:space="preserve"> </w:t>
      </w:r>
    </w:p>
    <w:p w:rsidR="00193AAF" w:rsidRPr="00193AAF" w:rsidRDefault="00193AAF" w:rsidP="00193AAF">
      <w:pPr>
        <w:rPr>
          <w:lang w:val="en-US"/>
        </w:rPr>
      </w:pPr>
      <w:r w:rsidRPr="00193AAF">
        <w:rPr>
          <w:lang w:val="en-US"/>
        </w:rPr>
        <w:t>AND ADK2.ADK_COD = A1_CODMEMB</w:t>
      </w:r>
    </w:p>
    <w:p w:rsidR="00193AAF" w:rsidRPr="00193AAF" w:rsidRDefault="00193AAF" w:rsidP="00193AAF">
      <w:pPr>
        <w:rPr>
          <w:lang w:val="en-US"/>
        </w:rPr>
      </w:pPr>
    </w:p>
    <w:p w:rsidR="00193AAF" w:rsidRPr="00193AAF" w:rsidRDefault="00193AAF" w:rsidP="00193AAF">
      <w:pPr>
        <w:rPr>
          <w:lang w:val="en-US"/>
        </w:rPr>
      </w:pPr>
      <w:r w:rsidRPr="00193AAF">
        <w:rPr>
          <w:lang w:val="en-US"/>
        </w:rPr>
        <w:t xml:space="preserve">INNER JOIN AOV000 AOV ON AOV_FILIAL = ' </w:t>
      </w:r>
      <w:proofErr w:type="spellStart"/>
      <w:r w:rsidRPr="00193AAF">
        <w:rPr>
          <w:lang w:val="en-US"/>
        </w:rPr>
        <w:t>'</w:t>
      </w:r>
      <w:proofErr w:type="spellEnd"/>
      <w:r w:rsidRPr="00193AAF">
        <w:rPr>
          <w:lang w:val="en-US"/>
        </w:rPr>
        <w:t xml:space="preserve"> </w:t>
      </w:r>
    </w:p>
    <w:p w:rsidR="00193AAF" w:rsidRDefault="00193AAF" w:rsidP="00193AAF">
      <w:r>
        <w:t xml:space="preserve">AND </w:t>
      </w:r>
      <w:proofErr w:type="gramStart"/>
      <w:r>
        <w:t>AOV.</w:t>
      </w:r>
      <w:proofErr w:type="gramEnd"/>
      <w:r>
        <w:t xml:space="preserve">D_E_L_E_T_ = ' </w:t>
      </w:r>
      <w:proofErr w:type="spellStart"/>
      <w:r>
        <w:t>'</w:t>
      </w:r>
      <w:proofErr w:type="spellEnd"/>
      <w:r>
        <w:t xml:space="preserve"> </w:t>
      </w:r>
    </w:p>
    <w:p w:rsidR="00193AAF" w:rsidRPr="00193AAF" w:rsidRDefault="00193AAF" w:rsidP="00193AAF">
      <w:pPr>
        <w:rPr>
          <w:lang w:val="en-US"/>
        </w:rPr>
      </w:pPr>
      <w:r w:rsidRPr="00193AAF">
        <w:rPr>
          <w:lang w:val="en-US"/>
        </w:rPr>
        <w:t>AND AOV_CODSEG = A1_CODSEG</w:t>
      </w:r>
    </w:p>
    <w:p w:rsidR="00193AAF" w:rsidRPr="00193AAF" w:rsidRDefault="00193AAF" w:rsidP="00193AAF">
      <w:pPr>
        <w:rPr>
          <w:lang w:val="en-US"/>
        </w:rPr>
      </w:pPr>
      <w:r w:rsidRPr="00193AAF">
        <w:rPr>
          <w:lang w:val="en-US"/>
        </w:rPr>
        <w:t xml:space="preserve">AND AOV_PAI = ' </w:t>
      </w:r>
      <w:proofErr w:type="spellStart"/>
      <w:r w:rsidRPr="00193AAF">
        <w:rPr>
          <w:lang w:val="en-US"/>
        </w:rPr>
        <w:t>'</w:t>
      </w:r>
      <w:proofErr w:type="spellEnd"/>
    </w:p>
    <w:p w:rsidR="00193AAF" w:rsidRPr="00193AAF" w:rsidRDefault="00193AAF" w:rsidP="00193AAF">
      <w:pPr>
        <w:rPr>
          <w:lang w:val="en-US"/>
        </w:rPr>
      </w:pPr>
    </w:p>
    <w:p w:rsidR="00193AAF" w:rsidRPr="00193AAF" w:rsidRDefault="00193AAF" w:rsidP="00193AAF">
      <w:pPr>
        <w:rPr>
          <w:lang w:val="en-US"/>
        </w:rPr>
      </w:pPr>
      <w:r w:rsidRPr="00193AAF">
        <w:rPr>
          <w:lang w:val="en-US"/>
        </w:rPr>
        <w:t xml:space="preserve">LEFT JOIN AI0000 AI0 ON AI0_FILIAL = ' </w:t>
      </w:r>
      <w:proofErr w:type="spellStart"/>
      <w:r w:rsidRPr="00193AAF">
        <w:rPr>
          <w:lang w:val="en-US"/>
        </w:rPr>
        <w:t>'</w:t>
      </w:r>
      <w:proofErr w:type="spellEnd"/>
    </w:p>
    <w:p w:rsidR="00193AAF" w:rsidRDefault="00193AAF" w:rsidP="00193AAF">
      <w:r>
        <w:t xml:space="preserve">AND </w:t>
      </w:r>
      <w:proofErr w:type="gramStart"/>
      <w:r>
        <w:t>AI0.</w:t>
      </w:r>
      <w:proofErr w:type="gramEnd"/>
      <w:r>
        <w:t xml:space="preserve">D_E_L_E_T_ = ' </w:t>
      </w:r>
      <w:proofErr w:type="spellStart"/>
      <w:r>
        <w:t>'</w:t>
      </w:r>
      <w:proofErr w:type="spellEnd"/>
    </w:p>
    <w:p w:rsidR="00193AAF" w:rsidRPr="00193AAF" w:rsidRDefault="00193AAF" w:rsidP="00193AAF">
      <w:pPr>
        <w:rPr>
          <w:lang w:val="en-US"/>
        </w:rPr>
      </w:pPr>
      <w:r w:rsidRPr="00193AAF">
        <w:rPr>
          <w:lang w:val="en-US"/>
        </w:rPr>
        <w:t>AND A1_COD = AI0_CODCLI</w:t>
      </w:r>
    </w:p>
    <w:p w:rsidR="00193AAF" w:rsidRPr="00193AAF" w:rsidRDefault="00193AAF" w:rsidP="00193AAF">
      <w:pPr>
        <w:rPr>
          <w:lang w:val="en-US"/>
        </w:rPr>
      </w:pPr>
    </w:p>
    <w:p w:rsidR="00193AAF" w:rsidRPr="00193AAF" w:rsidRDefault="00193AAF" w:rsidP="00193AAF">
      <w:pPr>
        <w:rPr>
          <w:lang w:val="en-US"/>
        </w:rPr>
      </w:pPr>
      <w:r w:rsidRPr="00193AAF">
        <w:rPr>
          <w:lang w:val="en-US"/>
        </w:rPr>
        <w:t xml:space="preserve">WHERE A1_FILIAL = ' </w:t>
      </w:r>
      <w:proofErr w:type="spellStart"/>
      <w:r w:rsidRPr="00193AAF">
        <w:rPr>
          <w:lang w:val="en-US"/>
        </w:rPr>
        <w:t>'</w:t>
      </w:r>
      <w:proofErr w:type="spellEnd"/>
      <w:r w:rsidRPr="00193AAF">
        <w:rPr>
          <w:lang w:val="en-US"/>
        </w:rPr>
        <w:t xml:space="preserve"> </w:t>
      </w:r>
    </w:p>
    <w:p w:rsidR="00193AAF" w:rsidRDefault="00193AAF" w:rsidP="00193AAF">
      <w:r>
        <w:t xml:space="preserve">AND </w:t>
      </w:r>
      <w:proofErr w:type="gramStart"/>
      <w:r>
        <w:t>SA3.</w:t>
      </w:r>
      <w:proofErr w:type="gramEnd"/>
      <w:r>
        <w:t xml:space="preserve">D_E_L_E_T_ = ' </w:t>
      </w:r>
      <w:proofErr w:type="spellStart"/>
      <w:r>
        <w:t>'</w:t>
      </w:r>
      <w:proofErr w:type="spellEnd"/>
    </w:p>
    <w:p w:rsidR="00193AAF" w:rsidRDefault="00193AAF" w:rsidP="00193AAF">
      <w:r>
        <w:t>AND AOV_CODSEG = '000004'</w:t>
      </w:r>
    </w:p>
    <w:p w:rsidR="00193AAF" w:rsidRDefault="00193AAF" w:rsidP="00193AAF"/>
    <w:p w:rsidR="00193AAF" w:rsidRDefault="00193AAF" w:rsidP="00193AAF">
      <w:r>
        <w:rPr>
          <w:noProof/>
          <w:lang w:eastAsia="pt-BR"/>
        </w:rPr>
        <w:drawing>
          <wp:inline distT="0" distB="0" distL="0" distR="0">
            <wp:extent cx="6661150" cy="2705821"/>
            <wp:effectExtent l="1905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2705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AAF" w:rsidRDefault="00193AAF" w:rsidP="00193AAF"/>
    <w:p w:rsidR="00193AAF" w:rsidRDefault="00193AAF" w:rsidP="00193AAF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Expressão exemplo 02: com localização de texto em ambas as caixas de texto.</w:t>
      </w:r>
    </w:p>
    <w:p w:rsidR="00193AAF" w:rsidRDefault="00193AAF" w:rsidP="00193AAF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3AAF" w:rsidRPr="00193AAF" w:rsidRDefault="00193AAF" w:rsidP="00193AAF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SELECT </w:t>
      </w:r>
      <w:proofErr w:type="gram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NV_META ,</w:t>
      </w:r>
      <w:proofErr w:type="gram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CT_XAGRUP ,CD_PRODUTO ,DT_META ,CD_UNIDADE_ATENDIMENTO ,CD_UNIDADE_VENDA ,CD_ESN ,CD_GSN ,CD_DSN ,EMAIL_META ,DS_SEGMENTO ,DS_MACRO_SEGMENTO ,DS_AGRUPAMENTO_META ,VL_META  AS  VL_META_PRODUCAO ,DS_LINHA_RECEITA FROM ( SELECT 'Unidade' NV_META ,CT_XAGRUP CT_XAGRUP ,CT_DATA DT_META ,CT_XUNIDAD CD_UNIDADE_ATENDIMENTO ,ADK_XSUPER CD_UNIDADE_VENDA ,'-1' CD_ESN ,'-1' CD_GSN ,'-1' CD_DSN ,' ' EMAIL_META ,AOV_DESSEG DS_SEGMENTO ,CASE WHEN AOV_XAGRUP = '1' THEN 'PRODUCTS' WHEN AOV_XAGRUP = '2' THEN 'SERVICES' WHEN AOV_XAGRUP = '3' THEN 'SMALL' WHEN AOV_XAGRUP = '4' THEN 'SUPPLYCHAIN' WHEN AOV_XAGRUP = '5' THEN </w:t>
      </w:r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lastRenderedPageBreak/>
        <w:t xml:space="preserve">'CONSUMER' WHEN AOV_XAGRUP = '6' THEN 'HEALTHCARE' WHEN AOV_XAGRUP = '7' THEN 'FINANCIAL SERVICES' WHEN AOV_XAGRUP = '8' THEN 'MERCADO INTERNACIONAL' WHEN AOV_XAGRUP IS NULL THEN 'NAO INFORMADO' END DS_MACRO_SEGMENTO ,PCI_DESCRI DS_AGRUPAMENTO_META ,PCN_MODPRO ,SUM(COALESCE(CT_VALOR,0)) VL_META FROM  SCT000 SCT LEFT JOIN  AOV000 AOV ON AOV_FILIAL =  '          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CT_XCODSEG = AOV_CODSEG AND AOV.D_E_L_E_T_=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LEFT JOIN  ADK000 ADK ON ADK_FILIAL =  '          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ADK_COD = SCT.CT_XUNIDAD AND AOV.D_E_L_E_T_=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LEFT JOIN  PCJ000 PCJ ON PCJ_FILIAL =  '          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PCJ_PICPAD = CT_XAGRUP AND PCJ.D_E_L_E_T_=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LEFT JOIN  PCI000 PCI ON PCI_FILIAL =  '          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PCJ.PCJ_PICMET = PCI.PCI_CODIGO AND PCI.D_E_L_E_T_=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LEFT JOIN  PCN000 PCN ON PCN_FILIAL =  '          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PCN.PCN_CODMET = PCI.PCI_CODIGO AND TO_DATE(CT_DATA,'YYYYMMDD') BETWEEN TO_DATE(PCN.PCN_VIGDE,'YYYYMMDD') AND TO_DATE(PCN.PCN_VIGATE,'YYYYMMDD') AND PCN.D_E_L_E_T_=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WHERE SUBSTR(CT_DATA,1,4) =  '2022' AND CT_XAGRUP &lt;&gt;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CT_XUNIDAD &lt;&gt;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( CT_VEND 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OR CT_XCODSUP 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) AND CT_XAGRUP &lt;&gt;  '0101' AND SCT.D_E_L_E_T_=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GROUP BY CT_XAGRUP ,CT_DATA ,CT_XUNIDAD ,ADK_XSUPER ,AOV_DESSEG ,AOV_XAGRUP ,PCI_DESCRI ,PCN_MODPRO UNION ALL SELECT 'DSN' NV_META ,CT_XAGRUP CT_XAGRUP ,CT_DATA DT_META ,CT_XUNIDAD CD_UNIDADE_ATENDIMENTO ,ADK_XSUPER CD_UNIDADE_VENDA </w:t>
      </w:r>
      <w:proofErr w:type="gram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,'</w:t>
      </w:r>
      <w:proofErr w:type="gram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-1' CD_ESN ,'-1' CD_GSN ,A3_COD CD_DSN ,A3_EMAIL EMAIL_META ,AOV_DESSEG DS_SEGMENTO ,CASE WHEN AOV_XAGRUP = '1' THEN 'PRODUCTS' WHEN AOV_XAGRUP = '2' THEN 'SERVICES' WHEN AOV_XAGRUP = '3' THEN 'SMALL' WHEN AOV_XAGRUP = '4' THEN 'SUPPLYCHAIN' WHEN AOV_XAGRUP = '5' THEN 'CONSUMER' WHEN AOV_XAGRUP = '6' THEN 'HEALTHCARE' WHEN AOV_XAGRUP = '7' THEN 'FINANCIAL SERVICES' WHEN AOV_XAGRUP = '8' THEN 'MERCADO INTERNACIONAL' WHEN AOV_XAGRUP IS NULL THEN 'NAO INFORMADO' END DS_MACRO_SEGMENTO ,PCI_DESCRI DS_AGRUPAMENTO_META ,PCN_MODPRO ,SUM(COALESCE(CT_VALOR,0)) VL_META FROM  SCT000 SCT INNER JOIN  SA3000 SA3 ON A3_FILIAL =  '          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A3_COD = CT_VEND AND A3_CARGO = '000001' AND SA3.D_E_L_E_T_=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LEFT JOIN  AOV000 AOV ON AOV_FILIAL =  '          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CT_XCODSEG = AOV_CODSEG AND AOV.D_E_L_E_T_=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LEFT JOIN  ADK000 ADK ON ADK_FILIAL =  '          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ADK_COD = SCT.CT_XUNIDAD AND AOV.D_E_L_E_T_=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LEFT JOIN  PCJ000 PCJ ON PCJ_FILIAL =  '          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PCJ_PICPAD = CT_XAGRUP AND PCJ.D_E_L_E_T_=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LEFT JOIN  PCI000 PCI ON PCI_FILIAL =  '          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PCJ.PCJ_PICMET = PCI.PCI_CODIGO AND PCI.D_E_L_E_T_=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LEFT JOIN  PCN000 PCN ON PCN_FILIAL =  '          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PCN.PCN_CODMET = PCI.PCI_CODIGO AND TO_DATE(CT_DATA,'YYYYMMDD') BETWEEN TO_DATE(PCN.PCN_VIGDE,'YYYYMMDD') AND TO_DATE(PCN.PCN_VIGATE,'YYYYMMDD') AND PCN.D_E_L_E_T_=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WHERE SUBSTR(CT_DATA,1,4) =  '2022' AND CT_XAGRUP &lt;&gt;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CT_XAGRUP &lt;&gt;  '0101' AND SCT.D_E_L_E_T_=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GROUP BY CT_XAGRUP ,CT_DATA ,CT_XUNIDAD ,ADK_XSUPER ,A3_COD ,A3_EMAIL ,AOV_DESSEG ,AOV_XAGRUP ,PCI_DESCRI ,PCN_MODPRO UNION ALL SELECT 'GSN' NV_META ,CT_XAGRUP CT_XAGRUP ,CT_DATA DT_META ,CT_XUNIDAD CD_UNIDADE_ATENDIMENTO ,ADK_XSUPER CD_UNIDADE_VENDA ,'-1' CD_ESN ,A3_COD CD_GSN ,CT_XCODSUP CD_DSN ,A3_EMAIL EMAIL_META ,AOV_DESSEG DS_SEGMENTO ,CASE WHEN AOV_XAGRUP = '1' THEN 'PRODUCTS' WHEN AOV_XAGRUP = '2' THEN 'SERVICES' WHEN AOV_XAGRUP = '3' THEN 'SMALL' WHEN AOV_XAGRUP = '4' THEN 'SUPPLYCHAIN' WHEN AOV_XAGRUP = '5' THEN 'CONSUMER' WHEN AOV_XAGRUP = '6' THEN 'HEALTHCARE' WHEN AOV_XAGRUP = '7' THEN 'FINANCIAL SERVICES' WHEN AOV_XAGRUP = '8' THEN 'MERCADO INTERNACIONAL' WHEN AOV_XAGRUP IS NULL THEN 'NAO INFORMADO' END </w:t>
      </w:r>
      <w:proofErr w:type="gram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DS_MACRO_SEGMENTO ,</w:t>
      </w:r>
      <w:proofErr w:type="gram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PCI_DESCRI DS_AGRUPAMENTO_META ,PCN_MODPRO ,SUM(COALESCE(CT_VALOR,0)) VL_META FROM  SCT000 SCT INNER JOIN  SA3000 SA3 ON A3_FILIAL =  '          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A3_COD = CT_VEND AND A3_CARGO IN ('000002','000255') AND SA3.D_E_L_E_T_=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LEFT JOIN  AOV000 AOV ON AOV_FILIAL =  '          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CT_XCODSEG = AOV_CODSEG AND AOV.D_E_L_E_T_=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LEFT JOIN  ADK000 ADK ON ADK_FILIAL =  '          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ADK_COD = SCT.CT_XUNIDAD AND AOV.D_E_L_E_T_=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LEFT JOIN  PCJ000 PCJ ON PCJ_FILIAL =  '          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PCJ_PICPAD = CT_XAGRUP AND PCJ.D_E_L_E_T_=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LEFT JOIN  PCI000 PCI ON PCI_FILIAL =  '          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PCJ.PCJ_PICMET = PCI.PCI_CODIGO AND PCI.D_E_L_E_T_=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LEFT JOIN  PCN000 PCN ON PCN_FILIAL =  '          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PCN.PCN_CODMET = PCI.PCI_CODIGO AND TO_DATE(CT_DATA,'YYYYMMDD') BETWEEN TO_DATE(PCN.PCN_VIGDE,'YYYYMMDD') AND TO_DATE(PCN.PCN_VIGATE,'YYYYMMDD') AND PCN.D_E_L_E_T_=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WHERE SUBSTR(CT_DATA,1,4) =  '2022' AND CT_XAGRUP &lt;&gt;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CT_XAGRUP &lt;&gt;  '0101' AND SCT.D_E_L_E_T_=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GROUP BY CT_XAGRUP ,CT_DATA ,CT_XUNIDAD ,ADK_XSUPER ,A3_COD ,A3_EMAIL ,AOV_DESSEG ,AOV_XAGRUP ,PCI_DESCRI ,CT_XCODSUP ,PCN_MODPRO UNION ALL SELECT 'ESN' NV_META ,CT_XAGRUP CT_XAGRUP ,CT_DATA DT_META ,CT_XUNIDAD CD_UNIDADE_ATENDIMENTO ,ADK_XSUPER CD_UNIDADE_VENDA ,A3_COD CD_ESN ,CT_XCODSUP CD_GSN ,HRQ.DSN CD_DSN ,A3_EMAIL EMAIL_META ,AOV_DESSEG DS_SEGMENTO ,CASE WHEN AOV_XAGRUP = '1' THEN 'PRODUCTS' WHEN AOV_XAGRUP = '2' THEN 'SERVICES' WHEN AOV_XAGRUP = '3' THEN 'SMALL' WHEN AOV_XAGRUP = '4' THEN 'SUPPLYCHAIN' WHEN AOV_XAGRUP = '5' THEN 'CONSUMER' WHEN AOV_XAGRUP = '6' THEN 'HEALTHCARE' WHEN AOV_XAGRUP = '7' THEN 'FINANCIAL SERVICES' WHEN AOV_XAGRUP = '8' THEN 'MERCADO INTERNACIONAL' WHEN AOV_XAGRUP IS NULL THEN 'NAO INFORMADO' END DS_MACRO_SEGMENTO ,PCI_DESCRI </w:t>
      </w:r>
      <w:proofErr w:type="gram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DS_AGRUPAMENTO_META ,</w:t>
      </w:r>
      <w:proofErr w:type="gram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PCN_MODPRO ,SUM(COALESCE(CT_VALOR,0)) VL_META FROM  SCT000 SCT INNER JOIN  SA3000 SA3 ON A3_FILIAL =  '          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A3_COD = CT_VEND AND A3_CARGO = '000003' AND A3_XAGN &lt;&gt; 'COP' AND SA3.D_E_L_E_T_=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LEFT JOIN  AOV000 AOV ON AOV_FILIAL =  '          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CT_XCODSEG = AOV_CODSEG AND AOV.D_E_L_E_T_=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LEFT JOIN  ADK000 ADK ON ADK_FILIAL =  '          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ADK_COD = SCT.CT_XUNIDAD AND AOV.D_E_L_E_T_=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LEFT JOIN  PCJ000 PCJ ON PCJ_FILIAL =  '          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PCJ_PICPAD = CT_XAGRUP AND PCJ.D_E_L_E_T_=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LEFT JOIN  PCI000 PCI ON PCI_FILIAL =  '          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PCJ.PCJ_PICMET = PCI.PCI_CODIGO AND PCI.D_E_L_E_T_=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LEFT JOIN  PCN000 PCN ON PCN_FILIAL =  '          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PCN.PCN_CODMET = PCI.PCI_CODIGO AND TO_DATE(CT_DATA,'YYYYMMDD') BETWEEN TO_DATE(PCN.PCN_VIGDE,'YYYYMMDD') </w:t>
      </w:r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lastRenderedPageBreak/>
        <w:t xml:space="preserve">AND TO_DATE(PCN.PCN_VIGATE,'YYYYMMDD') AND PCN.D_E_L_E_T_=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LEFT JOIN ( SELECT DISTINCT TRIM(CT_XUNIDAD) CD_UNIDADE ,CT_VEND ESN ,CASE WHEN SUBSTR(CT_XCODSUP,1,1) 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THEN '-2' ELSE CT_XCODSUP END GSN ,DSN FROM  SCT000 SCT INNER JOIN  SA3000 SA3EX ON SA3EX.A3_FILIAL =  '          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SA3EX.A3_COD = CT_VEND AND SA3EX.A3_CARGO = '000003' AND SA3EX.D_E_L_E_T_=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A3_XAGN &lt;&gt; 'COP' LEFT JOIN ( SELECT DISTINCT CASE WHEN SUBSTR(CT_XCODSUP,1,1) 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THEN '-2' ELSE CT_XCODSUP END DSN ,CT_VEND  AS  GSN FROM  SCT000 SCT INNER JOIN  SA3000 SA3 ON SA3.A3_FILIAL =  '          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SA3.A3_COD = CT_VEND AND SA3.A3_CARGO IN ('000002','000255') AND SA3.D_E_L_E_T_=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INNER JOIN  SA3000 SA3V ON SA3V.A3_FILIAL =  '          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SA3V.A3_COD = CT_XCODSUP AND SA3V.A3_CARGO = '000001' AND SA3V.D_E_L_E_T_=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WHERE SCT.D_E_L_E_T_=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CT_VEND &lt;&gt;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SUBSTR(CT_DATA,1,4) =  '2022' AND CT_XAGRUP &lt;&gt;  '0101' AND CT_XAGRUP &lt;&gt;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) GSN ON SCT.CT_XCODSUP = GSN.GSN WHERE SCT.D_E_L_E_T_=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CT_VEND &lt;&gt;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SUBSTR(CT_DATA,1,4) =  '2022' AND CT_XAGRUP &lt;&gt;  '0101' AND CT_XAGRUP &lt;&gt;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) HRQ ON HRQ.ESN = CT_VEND AND HRQ.GSN = CT_XCODSUP AND HRQ.CD_UNIDADE = </w:t>
      </w:r>
      <w:proofErr w:type="gram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SCT.</w:t>
      </w:r>
      <w:proofErr w:type="gram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CT_XUNIDAD WHERE SUBSTR(CT_DATA,1,4) =  '2022' AND CT_XAGRUP &lt;&gt;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AND CT_XAGRUP &lt;&gt;  '0101' AND SCT.D_E_L_E_T_=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GROUP BY CT_XAGRUP ,CT_DATA ,CT_XUNIDAD ,ADK_XSUPER ,A3_COD ,A3_EMAIL ,CT_XCODSUP ,DSN ,AOV_DESSEG ,AOV_XAGRUP ,PCI_DESCRI ,PCN_MODPRO ) X LEFT JOIN ( SELECT * FROM ( SELECT A.B1_COD  AS  CD_PRODUTO ,D.PLG_RELAC6  AS  DS_LINHA_RECEITA ,B.BM_GRUPO ,B.BM_XLINREC ,ROW_NUMBER() OVER ( PARTITION BY B.BM_XLINREC ORDER BY A.B1_COD )  AS  ID FROM ( SELECT B1_COD, B1_GRUPO FROM  SB1000 A WHERE 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) A LEFT OUTER JOIN ( SELECT BM_GRUPO,BM_XLINREC,BM_XGRPREC FROM  SBM000 B WHERE 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) B ON A.B1_GRUPO=B.BM_GRUPO LEFT OUTER JOIN ( SELECT PCJ_PICMET,PCJ_PICPAD FROM  PCJ000 C WHERE 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) C ON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C.PCJ_PICPAD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= B.BM_XLINREC LEFT OUTER JOIN ( SELECT PLG_RELAC6,PLG_TPLINK,PLG_DSCMAN FROM  PLG000 D WHERE D_E_L_E_T_= '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'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) D ON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D.PLG_TPLINK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= '000134' AND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D.PLG_DSCMAN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=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C.PCJ_PICMET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|| (CASE WHEN B.BM_XGRPREC = '1' THEN 'S' WHEN B.BM_XGRPREC = '2' THEN 'N' END) ) A WHERE ID =1 ) PRD ON </w:t>
      </w:r>
      <w:proofErr w:type="spell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X.CT_XAGRUP</w:t>
      </w:r>
      <w:proofErr w:type="spell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= PRD.BM_XLINREC OFFSET  0 ROWS FETCH NEXT  20 ROWS ONLY</w:t>
      </w:r>
    </w:p>
    <w:p w:rsidR="00193AAF" w:rsidRDefault="00193AAF" w:rsidP="00193AAF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3AAF" w:rsidRDefault="00193AAF" w:rsidP="00193AAF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drawing>
          <wp:inline distT="0" distB="0" distL="0" distR="0">
            <wp:extent cx="6656070" cy="2707640"/>
            <wp:effectExtent l="1905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AAF" w:rsidRDefault="00193AAF" w:rsidP="00193AAF"/>
    <w:p w:rsidR="00193AAF" w:rsidRDefault="00193AAF" w:rsidP="00193AAF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Formatando expressões JSON:</w:t>
      </w:r>
    </w:p>
    <w:p w:rsidR="00193AAF" w:rsidRDefault="00193AAF" w:rsidP="00193AAF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3AAF" w:rsidRDefault="00193AAF" w:rsidP="00193AAF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Expressão exemplo 01:</w:t>
      </w:r>
    </w:p>
    <w:p w:rsidR="00193AAF" w:rsidRDefault="00193AAF" w:rsidP="00193AAF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3AAF" w:rsidRDefault="00193AAF" w:rsidP="00193AAF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{"ALINKUPLD</w:t>
      </w:r>
      <w:proofErr w:type="gramStart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":</w:t>
      </w:r>
      <w:proofErr w:type="gramEnd"/>
      <w:r w:rsidRPr="00193AAF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[{"ARQBASE64":"MAX_TOPMEMOMEGA","MD5HEXADECIMAL":"a05846057476ac87895555043dda3d88","NOMEARQUIVO":"TERMO_ACEITE_000010649.pdf"}],"CANALCORP":"1","CNPJCLI":"52138773620","CNPJREVENDA":"","CNPJVEND":"","CODVENDEDOR":"T17570","CONTATO":"","DDDCONTATO":"11","EMPRESAINT":"000008","ENTREGA":{"BAIRROENTR":"Sé","CEPENTR":"01001000","CIDADEENTR":"SAO PAULO","CNPJENT":"SP","CODCIDADE":"3550308","COMPLEMENTOENTR":" ","ENTREGPARA":"4","LOGRADOUROENTR":"Praça da Sé","NOMERESPENTR":"Polenguinho","NUMEROENTR":"32","UFENTR":"Polenguinho"},"FORMA":"2","ITENS":[{"ADZ_CONDPG":"278","ADZ_DT1VEN":"","ADZ_IDRSVC":"447","ADZ_MOEDA":"1","ADZ_PRCVEN":259,"ADZ_PRODUT":"3116001741","ADZ_QTDVEN":1,"ADZ_XMESDT":1,"ADZ_XSITUA":"F","ADZ_XTPDES":"","ADZ_XTPFAT":"1","ADZ_XVDEST":129.5}],"MODALIDADE":"0357","OBSNEGOCIACOES":"","PAPELVEND":"","PERDAGANHA":"1","PROJCONTBIL":"","PVEXTERNO":"000010649","SISTBEMAT":"3","TELCONTATO":"9999999999","TPVENDA":"6"}</w:t>
      </w:r>
    </w:p>
    <w:p w:rsidR="00193AAF" w:rsidRDefault="00193AAF" w:rsidP="00193AAF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3AAF" w:rsidRDefault="00193AAF" w:rsidP="00193AAF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lastRenderedPageBreak/>
        <w:drawing>
          <wp:inline distT="0" distB="0" distL="0" distR="0">
            <wp:extent cx="6661150" cy="2705821"/>
            <wp:effectExtent l="19050" t="0" r="635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2705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AAF" w:rsidRDefault="00193AAF" w:rsidP="00193AAF"/>
    <w:p w:rsidR="00193AAF" w:rsidRDefault="00193AAF" w:rsidP="00193AAF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Expressão exemplo 02: com tratamento de inconsistência</w:t>
      </w:r>
    </w:p>
    <w:p w:rsidR="00E37B81" w:rsidRDefault="00E37B81" w:rsidP="00193AAF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{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"</w:t>
      </w:r>
      <w:proofErr w:type="spellStart"/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hasNext</w:t>
      </w:r>
      <w:proofErr w:type="spellEnd"/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": true,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"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items</w:t>
      </w: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": [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{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"NV_META": "</w:t>
      </w:r>
      <w:proofErr w:type="spell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Unidade</w:t>
      </w:r>
      <w:proofErr w:type="spell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"CD_PRODUTO": "0193303001",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"DT_META": "20221001",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"CD_UNIDADE_ATENDIMENTO": "TNE111",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"CD_UNIDADE_VENDA": "TNE111",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"CD_ESN":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"CD_GSN":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"CD_DSN":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"EMAIL_META": "",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"DS_SEGMENTO": "SERVICOS",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"DS_MACRO_SEGMENTO": "SERVICES",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"DS_AGRUPAMENTO_META": "SAAS INTERA SOFTWARE",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"VL_META_PRODUCAO": 392.89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"DS_LINHA_RECEITA": "SAAS"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}</w:t>
      </w: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{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"NV_META": "Unidade",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"CD_PRODUTO": "02F2600108",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"DT_META": "20220201",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"CD_UNIDADE_ATENDIMENTO": "TSE402",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"CD_UNIDADE_VENDA": "TSE402",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"CD_ESN":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"CD_GSN":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"CD_DSN":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"EMAIL_META": "",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"DS_SEGMENTO": "SERVICOS",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"DS_MACRO_SEGMENTO": "SERVICES",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"DS_AGRUPAMENTO_META": "CLOUD",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"VL_META_PRODUCAO": 1161.69,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"DS_LINHA_RECEITA": "SAAS"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}</w:t>
      </w: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lastRenderedPageBreak/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{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"NV_META": "Unidade",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"CD_PRODUTO": "000000000000008",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"DT_META": "20220201",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"CD_UNIDADE_ATENDIMENTO": "TSE341",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"CD_UNIDADE_VENDA": "TSE341",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"CD_ESN":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"CD_GSN":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"CD_DSN":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"EMAIL_META": "",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"DS_SEGMENTO": "MANUFATURA",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"DS_MACRO_SEGMENTO": "SUPPLYCHAIN",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"DS_AGRUPAMENTO_META": "CDU SERIE 3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,CDU</w:t>
      </w: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SERIE T, TOTVS TEC, PROG",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"VL_META_PRODUCAO": 96972.1,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"DS_LINHA_RECEITA": "CDU"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}</w:t>
      </w: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{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"NV_META": "Unidade",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"CD_PRODUTO": "02F2600108",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"DT_META": "20220201",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"CD_UNIDADE_ATENDIMENTO": "TSE341",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"CD_UNIDADE_VENDA": "TSE341",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"CD_ESN":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"CD_GSN":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"CD_DSN":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"EMAIL_META": "",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"DS_SEGMENTO": "CONSTRUCAO E PROJETOS",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"DS_MACRO_SEGMENTO": "SERVICES",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"DS_AGRUPAMENTO_META": "CLOUD",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"VL_META_PRODUCAO": 0.01,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"DS_LINHA_RECEITA": "SAAS"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}</w:t>
      </w: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{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"NV_META": "Unidade",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"CD_PRODUTO": "02F2600108",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"DT_META": "20220301",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"CD_UNIDADE_ATENDIMENTO": "TSE115",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"CD_UNIDADE_VENDA": "TSE115",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"CD_ESN":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"CD_GSN":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"CD_DSN":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"EMAIL_META": "",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"DS_SEGMENTO": "SERVICOS",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"DS_MACRO_SEGMENTO": "SERVICES",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"DS_AGRUPAMENTO_META": "CLOUD",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"VL_META_PRODUCAO": 811.35,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"DS_LINHA_RECEITA": "SAAS"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}</w:t>
      </w: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{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"NV_META": "Unidade",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"CD_PRODUTO": "000000000000008",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"DT_META": "20220101",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"CD_UNIDADE_ATENDIMENTO": "TSE018",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"CD_UNIDADE_VENDA": "TSE018",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"CD_ESN":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"CD_GSN":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lastRenderedPageBreak/>
        <w:t xml:space="preserve">      "CD_DSN":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"EMAIL_META": "",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"DS_SEGMENTO": "MANUFATURA",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"DS_MACRO_SEGMENTO": "SUPPLYCHAIN",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"DS_AGRUPAMENTO_META": "CDU SERIE 3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,CDU</w:t>
      </w: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SERIE T, TOTVS TEC, PROG",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"VL_META_PRODUCAO": 15352.61,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"DS_LINHA_RECEITA": "CDU"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}</w:t>
      </w: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{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"NV_META": "Unidade",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"CD_PRODUTO": "000000000002194",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"DT_META": "20220101",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"CD_UNIDADE_ATENDIMENTO": "TSE010",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"CD_UNIDADE_VENDA": "TSE010",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"CD_ESN":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"CD_GSN":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"CD_DSN":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"EMAIL_META": "",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"DS_SEGMENTO": "LOGISTICA",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"DS_MACRO_SEGMENTO": "SUPPLYCHAIN",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"DS_AGRUPAMENTO_META": "SW COMPLEMENTAR",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"VL_META_PRODUCAO": 0.01,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"DS_LINHA_RECEITA": "CDU"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}</w:t>
      </w: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{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"NV_META": "Unidade",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"CD_PRODUTO": "02F2600108",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"DT_META": "20220101",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"CD_UNIDADE_ATENDIMENTO": "TSE010",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"CD_UNIDADE_VENDA": "TSE010",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"CD_ESN":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"CD_GSN":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"CD_DSN":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"EMAIL_META": "",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"DS_SEGMENTO": "EDUCACIONAL",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"DS_MACRO_SEGMENTO": "SERVICES",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"DS_AGRUPAMENTO_META": "CLOUD",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"VL_META_PRODUCAO": 0.01,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"DS_LINHA_RECEITA": "SAAS"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}</w:t>
      </w: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{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"NV_META": "Unidade",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"CD_PRODUTO": "0193303001",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"DT_META": "20220101",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"CD_UNIDADE_ATENDIMENTO": "TSE010",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"CD_UNIDADE_VENDA": "TSE010",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"CD_ESN":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"CD_GSN":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"CD_DSN":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"EMAIL_META": "",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"DS_SEGMENTO": "EDUCACIONAL",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"DS_MACRO_SEGMENTO": "SERVICES",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"DS_AGRUPAMENTO_META": "SAAS INTERA SOFTWARE",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"VL_META_PRODUCAO": 364.51,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"DS_LINHA_RECEITA": "SAAS"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}</w:t>
      </w: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lastRenderedPageBreak/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{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"NV_META": "Unidade",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"CD_PRODUTO": "0193303001",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"DT_META": "20220101",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"CD_UNIDADE_ATENDIMENTO": "TSE108",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"CD_UNIDADE_VENDA": "TSE108",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"CD_ESN":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"CD_GSN":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"CD_DSN":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"EMAIL_META": "",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"DS_SEGMENTO": "SERVICOS",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"DS_MACRO_SEGMENTO": "SERVICES",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"DS_AGRUPAMENTO_META": "SAAS INTERA SOFTWARE",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"VL_META_PRODUCAO": 9000.01,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"DS_LINHA_RECEITA": "SAAS"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}</w:t>
      </w: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{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"NV_META": "Unidade",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"CD_PRODUTO": "0193303001",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"DT_META": "20220101",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"CD_UNIDADE_ATENDIMENTO": "TNE106",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"CD_UNIDADE_VENDA": "TNE106",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"CD_ESN":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"CD_GSN":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"CD_DSN":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"EMAIL_META": "",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"DS_SEGMENTO": "SERVICOS",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"DS_MACRO_SEGMENTO": "SERVICES",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"DS_AGRUPAMENTO_META": "SAAS INTERA SOFTWARE",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"VL_META_PRODUCAO": 10136.06,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"DS_LINHA_RECEITA": "SAAS"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}</w:t>
      </w: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{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"NV_META": "Unidade",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"CD_PRODUTO": "000000000000008",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"DT_META": "20220201",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"CD_UNIDADE_ATENDIMENTO": "TNE103",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"CD_UNIDADE_VENDA": "TNE103",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"CD_ESN":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"CD_GSN":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"CD_DSN":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"EMAIL_META": "",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"DS_SEGMENTO": "MANUFATURA",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"DS_MACRO_SEGMENTO": "SUPPLYCHAIN",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"DS_AGRUPAMENTO_META": "CDU SERIE 3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,CDU</w:t>
      </w: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SERIE T, TOTVS TEC, PROG",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"VL_META_PRODUCAO": 7333.5,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"DS_LINHA_RECEITA": "CDU"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}</w:t>
      </w: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{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"NV_META": "Unidade",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"CD_PRODUTO": "000000000000008",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"DT_META": "20220201",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"CD_UNIDADE_ATENDIMENTO": "TSE004",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"CD_UNIDADE_VENDA": "TSE004",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"CD_ESN":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"CD_GSN":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lastRenderedPageBreak/>
        <w:t xml:space="preserve">      "CD_DSN":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"EMAIL_META": "",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"DS_SEGMENTO": "CONSTRUCAO E PROJETOS",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"DS_MACRO_SEGMENTO": "SERVICES",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"DS_AGRUPAMENTO_META": "CDU SERIE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3</w:t>
      </w: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,CDU SERIE T, TOTVS TEC, PROG",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"VL_META_PRODUCAO": 59958.62,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"DS_LINHA_RECEITA": "CDU"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}</w:t>
      </w: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{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"NV_META": "Unidade",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"CD_PRODUTO": "0193303001",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"DT_META": "20220101",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"CD_UNIDADE_ATENDIMENTO": "TSE500",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"CD_UNIDADE_VENDA": "TSE500",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"CD_ESN":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"CD_GSN":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"CD_DSN":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"EMAIL_META": "",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"DS_SEGMENTO": "LOGISTICA",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"DS_MACRO_SEGMENTO": "SUPPLYCHAIN",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"DS_AGRUPAMENTO_META": "SAAS INTERA SOFTWARE",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"VL_META_PRODUCAO": 433.38,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"DS_LINHA_RECEITA": "SAAS"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}</w:t>
      </w: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{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"NV_META": "Unidade",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"CD_PRODUTO": "000000000000008",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"DT_META": "20220501",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"CD_UNIDADE_ATENDIMENTO": "TSL112",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"CD_UNIDADE_VENDA": "TSL112",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"CD_ESN":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"CD_GSN":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"CD_DSN":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"EMAIL_META": "",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"DS_SEGMENTO": "EDUCACIONAL",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"DS_MACRO_SEGMENTO": "SERVICES",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"DS_AGRUPAMENTO_META": "CDU SERIE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3</w:t>
      </w: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,CDU SERIE T, TOTVS TEC, PROG",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"VL_META_PRODUCAO": 9180.09,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"DS_LINHA_RECEITA": "CDU"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}</w:t>
      </w: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{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"NV_META": "Unidade",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"CD_PRODUTO": "0193303001",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"DT_META": "20220601",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"CD_UNIDADE_ATENDIMENTO": "TCO103",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"CD_UNIDADE_VENDA": "TCO103",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"CD_ESN":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"CD_GSN":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"CD_DSN":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"EMAIL_META": "",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"DS_SEGMENTO": "VAREJO",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"DS_MACRO_SEGMENTO": "CONSUMER",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"DS_AGRUPAMENTO_META": "SAAS INTERA SOFTWARE",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"VL_META_PRODUCAO": 3701.68,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"DS_LINHA_RECEITA": "SAAS"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}</w:t>
      </w: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lastRenderedPageBreak/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{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"NV_META": "Unidade",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"CD_PRODUTO": "000000000000008",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"DT_META": "20220601",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"CD_UNIDADE_ATENDIMENTO": "TNE106",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"CD_UNIDADE_VENDA": "TNE106",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"CD_ESN":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"CD_GSN":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"CD_DSN":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"EMAIL_META": "",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"DS_SEGMENTO": "CONSTRUCAO E PROJETOS",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"DS_MACRO_SEGMENTO": "SERVICES",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"DS_AGRUPAMENTO_META": "CDU SERIE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3</w:t>
      </w: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,CDU SERIE T, TOTVS TEC, PROG",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"VL_META_PRODUCAO": 16927.12,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"DS_LINHA_RECEITA": "CDU"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}</w:t>
      </w: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{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"NV_META": "Unidade",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"CD_PRODUTO": "0193303001",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"DT_META": "20220501",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"CD_UNIDADE_ATENDIMENTO": "TSE110",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"CD_UNIDADE_VENDA": "TSE110",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"CD_ESN":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"CD_GSN":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"CD_DSN":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"EMAIL_META": "",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"DS_SEGMENTO": "VAREJO",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"DS_MACRO_SEGMENTO": "CONSUMER",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"DS_AGRUPAMENTO_META": "SAAS INTERA SOFTWARE",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"VL_META_PRODUCAO": 2310.01,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"DS_LINHA_RECEITA": "SAAS"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}</w:t>
      </w: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{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"NV_META": "Unidade",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"CD_PRODUTO": "0193303001",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"DT_META": "20220501",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"CD_UNIDADE_ATENDIMENTO": "TSE402",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"CD_UNIDADE_VENDA": "TSE402",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"CD_ESN":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"CD_GSN":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"CD_DSN":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"EMAIL_META": "",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"DS_SEGMENTO": "VAREJO",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"DS_MACRO_SEGMENTO": "CONSUMER",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"DS_AGRUPAMENTO_META": "SAAS INTERA SOFTWARE",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"VL_META_PRODUCAO": 435.78,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"DS_LINHA_RECEITA": "SAAS"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}</w:t>
      </w: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{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proofErr w:type="gramEnd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"NV_META": "Unidade",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"CD_PRODUTO": "000000000002194",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"DT_META": "20220601",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"CD_UNIDADE_ATENDIMENTO": "TSE341",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"CD_UNIDADE_VENDA": "TSE341",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"CD_ESN":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>"CD_GSN":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lastRenderedPageBreak/>
        <w:t xml:space="preserve">      "CD_DSN": "-1",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"EMAIL_META": "",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  <w:lang w:val="en-US"/>
        </w:rPr>
        <w:t xml:space="preserve">      </w:t>
      </w: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"DS_SEGMENTO": "CONSTRUCAO E PROJETOS",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"DS_MACRO_SEGMENTO": "SERVICES",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"DS_AGRUPAMENTO_META": "SW COMPLEMENTAR",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"VL_META_PRODUCAO": 0.01,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  "DS_LINHA_RECEITA": "CDU"</w:t>
      </w:r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}</w:t>
      </w:r>
      <w:proofErr w:type="gramEnd"/>
    </w:p>
    <w:p w:rsidR="00E37B81" w:rsidRP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 xml:space="preserve">  </w:t>
      </w: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]</w:t>
      </w:r>
      <w:proofErr w:type="gramEnd"/>
    </w:p>
    <w:p w:rsidR="00E37B81" w:rsidRDefault="00E37B81" w:rsidP="00E37B81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proofErr w:type="gramStart"/>
      <w:r w:rsidRPr="00E37B81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}</w:t>
      </w:r>
      <w:proofErr w:type="gramEnd"/>
    </w:p>
    <w:p w:rsidR="00193AAF" w:rsidRDefault="00193AAF" w:rsidP="00193AAF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</w:p>
    <w:p w:rsidR="00193AAF" w:rsidRDefault="00193AAF" w:rsidP="00193AAF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>
        <w:rPr>
          <w:rFonts w:ascii="Segoe UI" w:hAnsi="Segoe UI" w:cs="Segoe UI"/>
          <w:noProof/>
          <w:color w:val="24292F"/>
          <w:sz w:val="18"/>
          <w:szCs w:val="18"/>
          <w:shd w:val="clear" w:color="auto" w:fill="FFFFFF"/>
          <w:lang w:eastAsia="pt-BR"/>
        </w:rPr>
        <w:drawing>
          <wp:inline distT="0" distB="0" distL="0" distR="0">
            <wp:extent cx="6656070" cy="2707640"/>
            <wp:effectExtent l="1905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070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AAF" w:rsidRDefault="00193AAF" w:rsidP="00193AAF"/>
    <w:p w:rsidR="00E37B81" w:rsidRPr="00AD7E10" w:rsidRDefault="00E37B81" w:rsidP="00193AAF">
      <w:pPr>
        <w:rPr>
          <w:rFonts w:ascii="Segoe UI" w:hAnsi="Segoe UI" w:cs="Segoe UI"/>
          <w:color w:val="24292F"/>
          <w:sz w:val="18"/>
          <w:szCs w:val="18"/>
          <w:shd w:val="clear" w:color="auto" w:fill="FFFFFF"/>
        </w:rPr>
      </w:pPr>
      <w:r w:rsidRPr="00AD7E10">
        <w:rPr>
          <w:rFonts w:ascii="Segoe UI" w:hAnsi="Segoe UI" w:cs="Segoe UI"/>
          <w:color w:val="24292F"/>
          <w:sz w:val="18"/>
          <w:szCs w:val="18"/>
          <w:shd w:val="clear" w:color="auto" w:fill="FFFFFF"/>
        </w:rPr>
        <w:t>Comparando inconsistência apresentada com outro editor (VS-CODE).</w:t>
      </w:r>
    </w:p>
    <w:p w:rsidR="00E37B81" w:rsidRPr="006D5833" w:rsidRDefault="00E37B81" w:rsidP="00193AAF">
      <w:r>
        <w:rPr>
          <w:noProof/>
          <w:lang w:eastAsia="pt-BR"/>
        </w:rPr>
        <w:lastRenderedPageBreak/>
        <w:drawing>
          <wp:inline distT="0" distB="0" distL="0" distR="0">
            <wp:extent cx="6661150" cy="5531745"/>
            <wp:effectExtent l="19050" t="0" r="635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553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7B81" w:rsidRPr="006D5833" w:rsidSect="00CE5B0A">
      <w:headerReference w:type="even" r:id="rId24"/>
      <w:headerReference w:type="default" r:id="rId25"/>
      <w:footerReference w:type="even" r:id="rId26"/>
      <w:footerReference w:type="default" r:id="rId27"/>
      <w:pgSz w:w="11907" w:h="16839" w:code="9"/>
      <w:pgMar w:top="2269" w:right="708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897" w:rsidRDefault="00EB4897" w:rsidP="00CA5701">
      <w:r>
        <w:separator/>
      </w:r>
    </w:p>
  </w:endnote>
  <w:endnote w:type="continuationSeparator" w:id="0">
    <w:p w:rsidR="00EB4897" w:rsidRDefault="00EB4897" w:rsidP="00CA57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8A0" w:rsidRDefault="00C476D6" w:rsidP="00E261DB">
    <w:pPr>
      <w:pStyle w:val="Rodap"/>
    </w:pPr>
    <w:r>
      <w:rPr>
        <w:noProof/>
        <w:lang w:eastAsia="pt-BR"/>
      </w:rPr>
      <w:pict>
        <v:shapetype id="_x0000_t86" coordsize="21600,21600" o:spt="86" adj="1800" path="m,qx21600@0l21600@1qy,21600e" filled="f">
          <v:formulas>
            <v:f eqn="val #0"/>
            <v:f eqn="sum 21600 0 #0"/>
            <v:f eqn="prod #0 9598 32768"/>
            <v:f eqn="sum 21600 0 @2"/>
          </v:formulas>
          <v:path arrowok="t" gradientshapeok="t" o:connecttype="custom" o:connectlocs="0,0;0,21600;21600,10800" textboxrect="0,@2,15274,@3"/>
          <v:handles>
            <v:h position="bottomRight,#0" yrange="0,10800"/>
          </v:handles>
        </v:shapetype>
        <v:shape id="AutoShape 45" o:spid="_x0000_s4103" type="#_x0000_t86" style="position:absolute;left:0;text-align:left;margin-left:254.8pt;margin-top:-16.75pt;width:12.75pt;height:72.75pt;rotation:-90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<v:fill color2="#999 [1296]" focus="100%" type="gradient"/>
          <v:shadow color="#7f7f7f [1601]" opacity=".5" offset="1pt"/>
          <v:textbox inset="0,0,0,0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2" type="#_x0000_t202" style="position:absolute;left:0;text-align:left;margin-left:356.05pt;margin-top:17.9pt;width:176pt;height:20pt;z-index:2516961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<v:path arrowok="t"/>
          <v:textbox style="mso-next-textbox:#_x0000_s4102">
            <w:txbxContent>
              <w:p w:rsidR="00F708A0" w:rsidRPr="00B32F64" w:rsidRDefault="00F708A0" w:rsidP="00B32F64">
                <w:pPr>
                  <w:rPr>
                    <w:szCs w:val="20"/>
                  </w:rPr>
                </w:pPr>
              </w:p>
            </w:txbxContent>
          </v:textbox>
          <w10:wrap anchorx="margin"/>
        </v:shape>
      </w:pict>
    </w:r>
    <w:r>
      <w:rPr>
        <w:noProof/>
        <w:lang w:eastAsia="pt-BR"/>
      </w:rPr>
      <w:pict>
        <v:rect id="Rectangle 26" o:spid="_x0000_s4101" style="position:absolute;left:0;text-align:left;margin-left:228.55pt;margin-top:816.9pt;width:66pt;height:18.6pt;z-index:251695104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<v:textbox style="mso-next-textbox:#Rectangle 26" inset="0,0,0,0">
            <w:txbxContent>
              <w:p w:rsidR="00F708A0" w:rsidRPr="00B2520C" w:rsidRDefault="00C476D6" w:rsidP="001F5C58">
                <w:pPr>
                  <w:jc w:val="center"/>
                  <w:rPr>
                    <w:sz w:val="20"/>
                    <w:szCs w:val="20"/>
                  </w:rPr>
                </w:pPr>
                <w:r w:rsidRPr="00B2520C">
                  <w:rPr>
                    <w:sz w:val="20"/>
                    <w:szCs w:val="20"/>
                  </w:rPr>
                  <w:fldChar w:fldCharType="begin"/>
                </w:r>
                <w:r w:rsidR="00F708A0" w:rsidRPr="00B2520C">
                  <w:rPr>
                    <w:sz w:val="20"/>
                    <w:szCs w:val="20"/>
                  </w:rPr>
                  <w:instrText xml:space="preserve"> PAGE    \* MERGEFORMAT </w:instrText>
                </w:r>
                <w:r w:rsidRPr="00B2520C">
                  <w:rPr>
                    <w:sz w:val="20"/>
                    <w:szCs w:val="20"/>
                  </w:rPr>
                  <w:fldChar w:fldCharType="separate"/>
                </w:r>
                <w:r w:rsidR="00AD7E10">
                  <w:rPr>
                    <w:noProof/>
                    <w:sz w:val="20"/>
                    <w:szCs w:val="20"/>
                  </w:rPr>
                  <w:t>16</w:t>
                </w:r>
                <w:r w:rsidRPr="00B2520C"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 anchory="pag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8A0" w:rsidRPr="0053491F" w:rsidRDefault="00C476D6" w:rsidP="00CA5701">
    <w:pPr>
      <w:pStyle w:val="Rodap"/>
    </w:pPr>
    <w:r>
      <w:rPr>
        <w:noProof/>
        <w:lang w:eastAsia="pt-BR"/>
      </w:rPr>
      <w:pict>
        <v:shapetype id="_x0000_t86" coordsize="21600,21600" o:spt="86" adj="1800" path="m,qx21600@0l21600@1qy,21600e" filled="f">
          <v:formulas>
            <v:f eqn="val #0"/>
            <v:f eqn="sum 21600 0 #0"/>
            <v:f eqn="prod #0 9598 32768"/>
            <v:f eqn="sum 21600 0 @2"/>
          </v:formulas>
          <v:path arrowok="t" gradientshapeok="t" o:connecttype="custom" o:connectlocs="0,0;0,21600;21600,10800" textboxrect="0,@2,15274,@3"/>
          <v:handles>
            <v:h position="bottomRight,#0" yrange="0,10800"/>
          </v:handles>
        </v:shapetype>
        <v:shape id="AutoShape 46" o:spid="_x0000_s4100" type="#_x0000_t86" style="position:absolute;left:0;text-align:left;margin-left:254.8pt;margin-top:-17.5pt;width:12.75pt;height:72.75pt;rotation:-90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<v:fill color2="#999 [1296]" focus="100%" type="gradient"/>
          <v:shadow color="#7f7f7f [1601]" opacity=".5" offset="1pt"/>
          <v:textbox inset="0,0,0,0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5" o:spid="_x0000_s4099" type="#_x0000_t202" style="position:absolute;left:0;text-align:left;margin-left:-5.9pt;margin-top:17.95pt;width:176pt;height:20pt;z-index:25170227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<v:path arrowok="t"/>
          <v:textbox style="mso-next-textbox:#Text Box 25">
            <w:txbxContent>
              <w:p w:rsidR="00F708A0" w:rsidRPr="008B438A" w:rsidRDefault="00F708A0" w:rsidP="008B438A">
                <w:pPr>
                  <w:rPr>
                    <w:szCs w:val="20"/>
                  </w:rPr>
                </w:pPr>
              </w:p>
            </w:txbxContent>
          </v:textbox>
          <w10:wrap anchorx="margin"/>
        </v:shape>
      </w:pict>
    </w:r>
    <w:r>
      <w:rPr>
        <w:noProof/>
        <w:lang w:eastAsia="pt-BR"/>
      </w:rPr>
      <w:pict>
        <v:rect id="Rectangle 20" o:spid="_x0000_s4098" style="position:absolute;left:0;text-align:left;margin-left:229.3pt;margin-top:816.55pt;width:64.25pt;height:16.9pt;z-index:251701248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<v:textbox style="mso-next-textbox:#Rectangle 20" inset="0,0,0,0">
            <w:txbxContent>
              <w:p w:rsidR="00F708A0" w:rsidRPr="00B2520C" w:rsidRDefault="00C476D6" w:rsidP="001F5C58">
                <w:pPr>
                  <w:jc w:val="center"/>
                  <w:rPr>
                    <w:sz w:val="20"/>
                    <w:szCs w:val="20"/>
                  </w:rPr>
                </w:pPr>
                <w:r w:rsidRPr="00B2520C">
                  <w:rPr>
                    <w:sz w:val="20"/>
                    <w:szCs w:val="20"/>
                  </w:rPr>
                  <w:fldChar w:fldCharType="begin"/>
                </w:r>
                <w:r w:rsidR="00F708A0" w:rsidRPr="00B2520C">
                  <w:rPr>
                    <w:sz w:val="20"/>
                    <w:szCs w:val="20"/>
                  </w:rPr>
                  <w:instrText xml:space="preserve"> PAGE    \* MERGEFORMAT </w:instrText>
                </w:r>
                <w:r w:rsidRPr="00B2520C">
                  <w:rPr>
                    <w:sz w:val="20"/>
                    <w:szCs w:val="20"/>
                  </w:rPr>
                  <w:fldChar w:fldCharType="separate"/>
                </w:r>
                <w:r w:rsidR="00AD7E10">
                  <w:rPr>
                    <w:noProof/>
                    <w:sz w:val="20"/>
                    <w:szCs w:val="20"/>
                  </w:rPr>
                  <w:t>15</w:t>
                </w:r>
                <w:r w:rsidRPr="00B2520C"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margin" anchory="page"/>
        </v:rect>
      </w:pict>
    </w:r>
    <w:r>
      <w:rPr>
        <w:noProof/>
        <w:lang w:eastAsia="pt-BR"/>
      </w:rPr>
      <w:pict>
        <v:rect id="Rectangle 18" o:spid="_x0000_s4097" style="position:absolute;left:0;text-align:left;margin-left:484.8pt;margin-top:-14.15pt;width:18.7pt;height:43.2pt;rotation:-90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897" w:rsidRDefault="00EB4897" w:rsidP="00CA5701">
      <w:r>
        <w:separator/>
      </w:r>
    </w:p>
  </w:footnote>
  <w:footnote w:type="continuationSeparator" w:id="0">
    <w:p w:rsidR="00EB4897" w:rsidRDefault="00EB4897" w:rsidP="00CA57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8A0" w:rsidRPr="00887F50" w:rsidRDefault="00C476D6" w:rsidP="005D5B9D">
    <w:pPr>
      <w:pStyle w:val="Cabealh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6" type="#_x0000_t202" style="position:absolute;left:0;text-align:left;margin-left:4.3pt;margin-top:2.8pt;width:400.5pt;height:49.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<v:path arrowok="t"/>
          <v:textbox style="mso-next-textbox:#_x0000_s4106">
            <w:txbxContent>
              <w:p w:rsidR="00F708A0" w:rsidRPr="00F46BBA" w:rsidRDefault="00543805" w:rsidP="00F46BBA">
                <w:pPr>
                  <w:rPr>
                    <w:sz w:val="28"/>
                    <w:szCs w:val="28"/>
                  </w:rPr>
                </w:pPr>
                <w:r w:rsidRPr="00543805">
                  <w:rPr>
                    <w:rFonts w:eastAsia="Times New Roman"/>
                    <w:b/>
                    <w:bCs/>
                    <w:iCs/>
                    <w:noProof/>
                    <w:color w:val="009ABD"/>
                    <w:sz w:val="36"/>
                    <w:szCs w:val="36"/>
                    <w:lang w:eastAsia="pt-BR"/>
                  </w:rPr>
                  <w:t>Formatting – Formatação de Expressões SQL e JSON</w:t>
                </w:r>
              </w:p>
              <w:p w:rsidR="00F708A0" w:rsidRPr="00F46BBA" w:rsidRDefault="00F708A0" w:rsidP="00A27C04">
                <w:pPr>
                  <w:pStyle w:val="Ttulo"/>
                  <w:numPr>
                    <w:ilvl w:val="0"/>
                    <w:numId w:val="0"/>
                  </w:numPr>
                  <w:ind w:left="720" w:hanging="360"/>
                </w:pPr>
              </w:p>
              <w:p w:rsidR="00F708A0" w:rsidRPr="00F46BBA" w:rsidRDefault="00F708A0" w:rsidP="00853BC9">
                <w:pPr>
                  <w:rPr>
                    <w:sz w:val="28"/>
                    <w:szCs w:val="28"/>
                  </w:rPr>
                </w:pPr>
              </w:p>
            </w:txbxContent>
          </v:textbox>
        </v:shape>
      </w:pict>
    </w:r>
  </w:p>
  <w:p w:rsidR="00F708A0" w:rsidRDefault="00C476D6">
    <w:r>
      <w:rPr>
        <w:noProof/>
        <w:lang w:eastAsia="pt-BR"/>
      </w:rPr>
      <w:pict>
        <v:shape id="Text Box 27" o:spid="_x0000_s4105" type="#_x0000_t202" style="position:absolute;left:0;text-align:left;margin-left:39.5pt;margin-top:36pt;width:516pt;height:29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<v:path arrowok="t"/>
          <v:textbox style="mso-next-textbox:#Text Box 27">
            <w:txbxContent>
              <w:p w:rsidR="00F708A0" w:rsidRPr="00514315" w:rsidRDefault="00F708A0" w:rsidP="00BC2B52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color w:val="FFFFFF" w:themeColor="background1"/>
                    <w:sz w:val="32"/>
                    <w:szCs w:val="32"/>
                  </w:rPr>
                  <w:t>Título do documento</w:t>
                </w: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8A0" w:rsidRPr="00887F50" w:rsidRDefault="00C476D6" w:rsidP="00BC2B52">
    <w:pPr>
      <w:pStyle w:val="Cabealho"/>
      <w:rPr>
        <w:b/>
        <w:color w:val="FFFFFF" w:themeColor="background1"/>
        <w:sz w:val="32"/>
        <w:szCs w:val="32"/>
      </w:rPr>
    </w:pPr>
    <w:r w:rsidRPr="00C476D6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4" type="#_x0000_t202" style="position:absolute;left:0;text-align:left;margin-left:4.3pt;margin-top:2.8pt;width:400.5pt;height:49.5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<v:path arrowok="t"/>
          <v:textbox style="mso-next-textbox:#_x0000_s4104">
            <w:txbxContent>
              <w:p w:rsidR="0085747D" w:rsidRPr="00F46BBA" w:rsidRDefault="0085747D" w:rsidP="0085747D">
                <w:pPr>
                  <w:rPr>
                    <w:sz w:val="28"/>
                    <w:szCs w:val="28"/>
                  </w:rPr>
                </w:pPr>
                <w:r w:rsidRPr="00543805">
                  <w:rPr>
                    <w:rFonts w:eastAsia="Times New Roman"/>
                    <w:b/>
                    <w:bCs/>
                    <w:iCs/>
                    <w:noProof/>
                    <w:color w:val="009ABD"/>
                    <w:sz w:val="36"/>
                    <w:szCs w:val="36"/>
                    <w:lang w:eastAsia="pt-BR"/>
                  </w:rPr>
                  <w:t>Formatting – Formatação de Expressões SQL e JSON</w:t>
                </w:r>
              </w:p>
              <w:p w:rsidR="00F708A0" w:rsidRPr="00F46BBA" w:rsidRDefault="00F708A0" w:rsidP="006D5833">
                <w:pPr>
                  <w:pStyle w:val="Ttulo"/>
                  <w:numPr>
                    <w:ilvl w:val="0"/>
                    <w:numId w:val="0"/>
                  </w:numPr>
                  <w:ind w:left="720" w:hanging="360"/>
                </w:pPr>
              </w:p>
              <w:p w:rsidR="00F708A0" w:rsidRPr="00F46BBA" w:rsidRDefault="00F708A0" w:rsidP="00DE2A54">
                <w:pPr>
                  <w:rPr>
                    <w:sz w:val="28"/>
                    <w:szCs w:val="28"/>
                  </w:rPr>
                </w:pPr>
              </w:p>
            </w:txbxContent>
          </v:textbox>
        </v:shape>
      </w:pict>
    </w:r>
  </w:p>
  <w:p w:rsidR="00F708A0" w:rsidRPr="00887F50" w:rsidRDefault="00F708A0" w:rsidP="00AF1377">
    <w:pPr>
      <w:pStyle w:val="Cabealho"/>
      <w:ind w:firstLine="2127"/>
      <w:rPr>
        <w:b/>
        <w:color w:val="FFFFFF" w:themeColor="background1"/>
        <w:sz w:val="32"/>
        <w:szCs w:val="32"/>
      </w:rPr>
    </w:pPr>
  </w:p>
  <w:p w:rsidR="00F708A0" w:rsidRDefault="00F708A0" w:rsidP="004E042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F5884"/>
    <w:multiLevelType w:val="hybridMultilevel"/>
    <w:tmpl w:val="0600A9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2">
    <w:nsid w:val="142170B4"/>
    <w:multiLevelType w:val="hybridMultilevel"/>
    <w:tmpl w:val="E7EAA98C"/>
    <w:lvl w:ilvl="0" w:tplc="0416000F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964AD9"/>
    <w:multiLevelType w:val="hybridMultilevel"/>
    <w:tmpl w:val="474CB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8">
    <w:nsid w:val="2C434EED"/>
    <w:multiLevelType w:val="hybridMultilevel"/>
    <w:tmpl w:val="F65CD4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10">
    <w:nsid w:val="32C73494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pStyle w:val="Ttulo2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36516F82"/>
    <w:multiLevelType w:val="hybridMultilevel"/>
    <w:tmpl w:val="86E0B0E0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2">
    <w:nsid w:val="36D3707A"/>
    <w:multiLevelType w:val="hybridMultilevel"/>
    <w:tmpl w:val="6B58A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0F6934"/>
    <w:multiLevelType w:val="hybridMultilevel"/>
    <w:tmpl w:val="361C2ED6"/>
    <w:lvl w:ilvl="0" w:tplc="07128F4E">
      <w:start w:val="1"/>
      <w:numFmt w:val="decimal"/>
      <w:lvlText w:val="%1-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>
    <w:nsid w:val="39890DA3"/>
    <w:multiLevelType w:val="hybridMultilevel"/>
    <w:tmpl w:val="AAE48F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12C6772"/>
    <w:multiLevelType w:val="hybridMultilevel"/>
    <w:tmpl w:val="A56EDB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AB7DD8"/>
    <w:multiLevelType w:val="hybridMultilevel"/>
    <w:tmpl w:val="74D22AD8"/>
    <w:lvl w:ilvl="0" w:tplc="B862F66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A93488"/>
    <w:multiLevelType w:val="hybridMultilevel"/>
    <w:tmpl w:val="EB108D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D895563"/>
    <w:multiLevelType w:val="singleLevel"/>
    <w:tmpl w:val="76622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419008D"/>
    <w:multiLevelType w:val="hybridMultilevel"/>
    <w:tmpl w:val="C3D67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5A7D4277"/>
    <w:multiLevelType w:val="multilevel"/>
    <w:tmpl w:val="81AE5B66"/>
    <w:lvl w:ilvl="0">
      <w:start w:val="2"/>
      <w:numFmt w:val="decimal"/>
      <w:lvlText w:val="%1.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5F6255"/>
    <w:multiLevelType w:val="hybridMultilevel"/>
    <w:tmpl w:val="28F81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666BCE"/>
    <w:multiLevelType w:val="hybridMultilevel"/>
    <w:tmpl w:val="9EF80CAC"/>
    <w:lvl w:ilvl="0" w:tplc="465A638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C7636B"/>
    <w:multiLevelType w:val="multilevel"/>
    <w:tmpl w:val="81AE5B66"/>
    <w:lvl w:ilvl="0">
      <w:start w:val="2"/>
      <w:numFmt w:val="decimal"/>
      <w:lvlText w:val="%1."/>
      <w:lvlJc w:val="left"/>
      <w:pPr>
        <w:ind w:left="1141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4120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861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856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14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5" w:hanging="1584"/>
      </w:pPr>
      <w:rPr>
        <w:rFonts w:hint="default"/>
      </w:rPr>
    </w:lvl>
  </w:abstractNum>
  <w:abstractNum w:abstractNumId="26">
    <w:nsid w:val="67074698"/>
    <w:multiLevelType w:val="multilevel"/>
    <w:tmpl w:val="94B8DA40"/>
    <w:lvl w:ilvl="0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6A225CC4"/>
    <w:multiLevelType w:val="hybridMultilevel"/>
    <w:tmpl w:val="0A1AED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6D3C607C"/>
    <w:multiLevelType w:val="hybridMultilevel"/>
    <w:tmpl w:val="5C604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D82B04"/>
    <w:multiLevelType w:val="hybridMultilevel"/>
    <w:tmpl w:val="F0F69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5243999"/>
    <w:multiLevelType w:val="hybridMultilevel"/>
    <w:tmpl w:val="B2FA902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D6027B1"/>
    <w:multiLevelType w:val="hybridMultilevel"/>
    <w:tmpl w:val="45D0A0A4"/>
    <w:lvl w:ilvl="0" w:tplc="6220CF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0"/>
  </w:num>
  <w:num w:numId="4">
    <w:abstractNumId w:val="9"/>
  </w:num>
  <w:num w:numId="5">
    <w:abstractNumId w:val="20"/>
  </w:num>
  <w:num w:numId="6">
    <w:abstractNumId w:val="28"/>
  </w:num>
  <w:num w:numId="7">
    <w:abstractNumId w:val="7"/>
  </w:num>
  <w:num w:numId="8">
    <w:abstractNumId w:val="1"/>
  </w:num>
  <w:num w:numId="9">
    <w:abstractNumId w:val="4"/>
  </w:num>
  <w:num w:numId="10">
    <w:abstractNumId w:val="3"/>
  </w:num>
  <w:num w:numId="11">
    <w:abstractNumId w:val="22"/>
  </w:num>
  <w:num w:numId="12">
    <w:abstractNumId w:val="26"/>
  </w:num>
  <w:num w:numId="13">
    <w:abstractNumId w:val="21"/>
  </w:num>
  <w:num w:numId="14">
    <w:abstractNumId w:val="25"/>
  </w:num>
  <w:num w:numId="15">
    <w:abstractNumId w:val="24"/>
  </w:num>
  <w:num w:numId="16">
    <w:abstractNumId w:val="32"/>
  </w:num>
  <w:num w:numId="17">
    <w:abstractNumId w:val="32"/>
    <w:lvlOverride w:ilvl="0">
      <w:startOverride w:val="3"/>
    </w:lvlOverride>
  </w:num>
  <w:num w:numId="18">
    <w:abstractNumId w:val="26"/>
    <w:lvlOverride w:ilvl="0">
      <w:startOverride w:val="3"/>
    </w:lvlOverride>
  </w:num>
  <w:num w:numId="19">
    <w:abstractNumId w:val="18"/>
  </w:num>
  <w:num w:numId="20">
    <w:abstractNumId w:val="26"/>
  </w:num>
  <w:num w:numId="21">
    <w:abstractNumId w:val="15"/>
  </w:num>
  <w:num w:numId="22">
    <w:abstractNumId w:val="27"/>
  </w:num>
  <w:num w:numId="23">
    <w:abstractNumId w:val="19"/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31"/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16"/>
  </w:num>
  <w:num w:numId="33">
    <w:abstractNumId w:val="17"/>
  </w:num>
  <w:num w:numId="34">
    <w:abstractNumId w:val="26"/>
    <w:lvlOverride w:ilvl="0">
      <w:lvl w:ilvl="0">
        <w:start w:val="1"/>
        <w:numFmt w:val="decimal"/>
        <w:pStyle w:val="Ttulo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08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160" w:hanging="1800"/>
        </w:pPr>
        <w:rPr>
          <w:rFonts w:hint="default"/>
        </w:rPr>
      </w:lvl>
    </w:lvlOverride>
  </w:num>
  <w:num w:numId="35">
    <w:abstractNumId w:val="29"/>
  </w:num>
  <w:num w:numId="36">
    <w:abstractNumId w:val="5"/>
  </w:num>
  <w:num w:numId="37">
    <w:abstractNumId w:val="23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11"/>
  </w:num>
  <w:num w:numId="41">
    <w:abstractNumId w:val="8"/>
  </w:num>
  <w:num w:numId="42">
    <w:abstractNumId w:val="14"/>
  </w:num>
  <w:num w:numId="43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138242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91261"/>
    <w:rsid w:val="00002299"/>
    <w:rsid w:val="00002A1D"/>
    <w:rsid w:val="00002BD5"/>
    <w:rsid w:val="00004584"/>
    <w:rsid w:val="000049CA"/>
    <w:rsid w:val="00004E9C"/>
    <w:rsid w:val="000057D2"/>
    <w:rsid w:val="00005D71"/>
    <w:rsid w:val="0000610A"/>
    <w:rsid w:val="000061DD"/>
    <w:rsid w:val="00006603"/>
    <w:rsid w:val="0000723E"/>
    <w:rsid w:val="00007789"/>
    <w:rsid w:val="000104FA"/>
    <w:rsid w:val="000109E6"/>
    <w:rsid w:val="00010D58"/>
    <w:rsid w:val="00011FF5"/>
    <w:rsid w:val="000120C5"/>
    <w:rsid w:val="000125C8"/>
    <w:rsid w:val="00012F31"/>
    <w:rsid w:val="0001387E"/>
    <w:rsid w:val="00013ECC"/>
    <w:rsid w:val="000144DB"/>
    <w:rsid w:val="00014A31"/>
    <w:rsid w:val="00014A61"/>
    <w:rsid w:val="00014D3C"/>
    <w:rsid w:val="00015239"/>
    <w:rsid w:val="0001542A"/>
    <w:rsid w:val="000157D7"/>
    <w:rsid w:val="0001596B"/>
    <w:rsid w:val="00015B86"/>
    <w:rsid w:val="00016262"/>
    <w:rsid w:val="000200C3"/>
    <w:rsid w:val="0002049F"/>
    <w:rsid w:val="000206AA"/>
    <w:rsid w:val="00020E65"/>
    <w:rsid w:val="00021959"/>
    <w:rsid w:val="00021AE3"/>
    <w:rsid w:val="00021F6E"/>
    <w:rsid w:val="000221F6"/>
    <w:rsid w:val="0002228E"/>
    <w:rsid w:val="000229B3"/>
    <w:rsid w:val="00022BDF"/>
    <w:rsid w:val="00022D0F"/>
    <w:rsid w:val="000236C2"/>
    <w:rsid w:val="000239F1"/>
    <w:rsid w:val="00023AD7"/>
    <w:rsid w:val="00025654"/>
    <w:rsid w:val="00026A48"/>
    <w:rsid w:val="00026EEE"/>
    <w:rsid w:val="00027E51"/>
    <w:rsid w:val="00031393"/>
    <w:rsid w:val="00031D30"/>
    <w:rsid w:val="00031E22"/>
    <w:rsid w:val="000322B7"/>
    <w:rsid w:val="0003243B"/>
    <w:rsid w:val="00032DB6"/>
    <w:rsid w:val="00033340"/>
    <w:rsid w:val="00033D7E"/>
    <w:rsid w:val="00034D10"/>
    <w:rsid w:val="000357FB"/>
    <w:rsid w:val="000360E5"/>
    <w:rsid w:val="00036133"/>
    <w:rsid w:val="00036991"/>
    <w:rsid w:val="00036ADA"/>
    <w:rsid w:val="0003757F"/>
    <w:rsid w:val="00037EC0"/>
    <w:rsid w:val="00040587"/>
    <w:rsid w:val="00040EFC"/>
    <w:rsid w:val="00041F02"/>
    <w:rsid w:val="00042679"/>
    <w:rsid w:val="000429FA"/>
    <w:rsid w:val="000434F2"/>
    <w:rsid w:val="00043CAB"/>
    <w:rsid w:val="00045A20"/>
    <w:rsid w:val="00045AE8"/>
    <w:rsid w:val="0004602E"/>
    <w:rsid w:val="00046566"/>
    <w:rsid w:val="000466E2"/>
    <w:rsid w:val="000468F9"/>
    <w:rsid w:val="00046A37"/>
    <w:rsid w:val="00046CCD"/>
    <w:rsid w:val="000525A4"/>
    <w:rsid w:val="00052604"/>
    <w:rsid w:val="000529F6"/>
    <w:rsid w:val="00052EFF"/>
    <w:rsid w:val="00053BC7"/>
    <w:rsid w:val="00054BF5"/>
    <w:rsid w:val="00054D94"/>
    <w:rsid w:val="00056287"/>
    <w:rsid w:val="0005789E"/>
    <w:rsid w:val="00057EBE"/>
    <w:rsid w:val="0006045E"/>
    <w:rsid w:val="000612CB"/>
    <w:rsid w:val="000613B4"/>
    <w:rsid w:val="000613D1"/>
    <w:rsid w:val="00062E4F"/>
    <w:rsid w:val="00063392"/>
    <w:rsid w:val="00063637"/>
    <w:rsid w:val="00065295"/>
    <w:rsid w:val="0006592D"/>
    <w:rsid w:val="000669C5"/>
    <w:rsid w:val="00067468"/>
    <w:rsid w:val="000676D4"/>
    <w:rsid w:val="000677EB"/>
    <w:rsid w:val="0006791F"/>
    <w:rsid w:val="00067A20"/>
    <w:rsid w:val="00067DCE"/>
    <w:rsid w:val="00070B9C"/>
    <w:rsid w:val="00071DCA"/>
    <w:rsid w:val="00072F3A"/>
    <w:rsid w:val="0007328D"/>
    <w:rsid w:val="000746EC"/>
    <w:rsid w:val="00074C3E"/>
    <w:rsid w:val="000760D3"/>
    <w:rsid w:val="0007674E"/>
    <w:rsid w:val="00076DE4"/>
    <w:rsid w:val="00077D9B"/>
    <w:rsid w:val="00077E20"/>
    <w:rsid w:val="00080858"/>
    <w:rsid w:val="000809FE"/>
    <w:rsid w:val="0008132B"/>
    <w:rsid w:val="00081BA3"/>
    <w:rsid w:val="00081E83"/>
    <w:rsid w:val="0008321D"/>
    <w:rsid w:val="0008340A"/>
    <w:rsid w:val="000839FD"/>
    <w:rsid w:val="0008451B"/>
    <w:rsid w:val="00084A8D"/>
    <w:rsid w:val="00085186"/>
    <w:rsid w:val="000851F8"/>
    <w:rsid w:val="000872CA"/>
    <w:rsid w:val="0008786B"/>
    <w:rsid w:val="00090342"/>
    <w:rsid w:val="0009070D"/>
    <w:rsid w:val="000919A7"/>
    <w:rsid w:val="000954B4"/>
    <w:rsid w:val="00096044"/>
    <w:rsid w:val="000962BA"/>
    <w:rsid w:val="00096497"/>
    <w:rsid w:val="000965C1"/>
    <w:rsid w:val="00096D6F"/>
    <w:rsid w:val="000970E3"/>
    <w:rsid w:val="0009737D"/>
    <w:rsid w:val="00097A40"/>
    <w:rsid w:val="000A00B5"/>
    <w:rsid w:val="000A192A"/>
    <w:rsid w:val="000A1BCC"/>
    <w:rsid w:val="000A43A7"/>
    <w:rsid w:val="000A5A6C"/>
    <w:rsid w:val="000A6202"/>
    <w:rsid w:val="000A7229"/>
    <w:rsid w:val="000A74C3"/>
    <w:rsid w:val="000A790A"/>
    <w:rsid w:val="000B0985"/>
    <w:rsid w:val="000B18C8"/>
    <w:rsid w:val="000B20E7"/>
    <w:rsid w:val="000B352F"/>
    <w:rsid w:val="000B3606"/>
    <w:rsid w:val="000B4314"/>
    <w:rsid w:val="000B4785"/>
    <w:rsid w:val="000B6882"/>
    <w:rsid w:val="000B6D59"/>
    <w:rsid w:val="000B724F"/>
    <w:rsid w:val="000B799B"/>
    <w:rsid w:val="000B7F4C"/>
    <w:rsid w:val="000C139D"/>
    <w:rsid w:val="000C1CA2"/>
    <w:rsid w:val="000C2C60"/>
    <w:rsid w:val="000C50E4"/>
    <w:rsid w:val="000D0CB0"/>
    <w:rsid w:val="000D175B"/>
    <w:rsid w:val="000D49EB"/>
    <w:rsid w:val="000D5118"/>
    <w:rsid w:val="000D7015"/>
    <w:rsid w:val="000D7943"/>
    <w:rsid w:val="000D7DF7"/>
    <w:rsid w:val="000D7ED1"/>
    <w:rsid w:val="000E09E0"/>
    <w:rsid w:val="000E2012"/>
    <w:rsid w:val="000E23B8"/>
    <w:rsid w:val="000E39FF"/>
    <w:rsid w:val="000E4CCB"/>
    <w:rsid w:val="000E5F4D"/>
    <w:rsid w:val="000E66AE"/>
    <w:rsid w:val="000F0B65"/>
    <w:rsid w:val="000F112B"/>
    <w:rsid w:val="000F2218"/>
    <w:rsid w:val="000F4579"/>
    <w:rsid w:val="000F5B38"/>
    <w:rsid w:val="000F7DAB"/>
    <w:rsid w:val="00100AA9"/>
    <w:rsid w:val="00101878"/>
    <w:rsid w:val="001022A6"/>
    <w:rsid w:val="00102DBA"/>
    <w:rsid w:val="00102FF6"/>
    <w:rsid w:val="0010353E"/>
    <w:rsid w:val="001038EC"/>
    <w:rsid w:val="00103D1E"/>
    <w:rsid w:val="0010409E"/>
    <w:rsid w:val="001040A8"/>
    <w:rsid w:val="00104A46"/>
    <w:rsid w:val="00104A77"/>
    <w:rsid w:val="001050C9"/>
    <w:rsid w:val="001056DC"/>
    <w:rsid w:val="00105976"/>
    <w:rsid w:val="00107C5B"/>
    <w:rsid w:val="00112434"/>
    <w:rsid w:val="0011264D"/>
    <w:rsid w:val="00112843"/>
    <w:rsid w:val="00112957"/>
    <w:rsid w:val="001130F6"/>
    <w:rsid w:val="0011343A"/>
    <w:rsid w:val="00114301"/>
    <w:rsid w:val="00114F1C"/>
    <w:rsid w:val="001165F6"/>
    <w:rsid w:val="00117FF5"/>
    <w:rsid w:val="00120F09"/>
    <w:rsid w:val="00121EB0"/>
    <w:rsid w:val="00122C74"/>
    <w:rsid w:val="00122FDA"/>
    <w:rsid w:val="001238F4"/>
    <w:rsid w:val="001241D7"/>
    <w:rsid w:val="00125414"/>
    <w:rsid w:val="001268DE"/>
    <w:rsid w:val="001300B7"/>
    <w:rsid w:val="001301F0"/>
    <w:rsid w:val="0013059D"/>
    <w:rsid w:val="0013088E"/>
    <w:rsid w:val="001312BA"/>
    <w:rsid w:val="00131452"/>
    <w:rsid w:val="00131690"/>
    <w:rsid w:val="00131B5D"/>
    <w:rsid w:val="00131F4F"/>
    <w:rsid w:val="00131F52"/>
    <w:rsid w:val="001322A3"/>
    <w:rsid w:val="001334AD"/>
    <w:rsid w:val="00133506"/>
    <w:rsid w:val="00133ED6"/>
    <w:rsid w:val="00134AE5"/>
    <w:rsid w:val="00135E96"/>
    <w:rsid w:val="00136086"/>
    <w:rsid w:val="001375A3"/>
    <w:rsid w:val="0014065C"/>
    <w:rsid w:val="001409BA"/>
    <w:rsid w:val="00141904"/>
    <w:rsid w:val="00142BFF"/>
    <w:rsid w:val="00145F10"/>
    <w:rsid w:val="00147BFE"/>
    <w:rsid w:val="00147C8C"/>
    <w:rsid w:val="00150346"/>
    <w:rsid w:val="00150FFB"/>
    <w:rsid w:val="00151164"/>
    <w:rsid w:val="00151D26"/>
    <w:rsid w:val="0015222E"/>
    <w:rsid w:val="0015294A"/>
    <w:rsid w:val="001531DE"/>
    <w:rsid w:val="00153623"/>
    <w:rsid w:val="00154273"/>
    <w:rsid w:val="001559B5"/>
    <w:rsid w:val="001562E1"/>
    <w:rsid w:val="0015676A"/>
    <w:rsid w:val="00156F83"/>
    <w:rsid w:val="00157A56"/>
    <w:rsid w:val="001615B9"/>
    <w:rsid w:val="001666FC"/>
    <w:rsid w:val="00166DD8"/>
    <w:rsid w:val="00170085"/>
    <w:rsid w:val="0017026C"/>
    <w:rsid w:val="0017053A"/>
    <w:rsid w:val="001706C4"/>
    <w:rsid w:val="00171458"/>
    <w:rsid w:val="00171EBC"/>
    <w:rsid w:val="00172750"/>
    <w:rsid w:val="00172757"/>
    <w:rsid w:val="00172E84"/>
    <w:rsid w:val="00173FD3"/>
    <w:rsid w:val="00176746"/>
    <w:rsid w:val="0017773C"/>
    <w:rsid w:val="00177E73"/>
    <w:rsid w:val="00180BE1"/>
    <w:rsid w:val="001813FB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59AA"/>
    <w:rsid w:val="00185F32"/>
    <w:rsid w:val="00187464"/>
    <w:rsid w:val="00187C9D"/>
    <w:rsid w:val="00190573"/>
    <w:rsid w:val="0019090C"/>
    <w:rsid w:val="00191F53"/>
    <w:rsid w:val="00192446"/>
    <w:rsid w:val="001926A9"/>
    <w:rsid w:val="00192B34"/>
    <w:rsid w:val="00192F1F"/>
    <w:rsid w:val="00193872"/>
    <w:rsid w:val="001939D8"/>
    <w:rsid w:val="00193AAF"/>
    <w:rsid w:val="00195248"/>
    <w:rsid w:val="00195322"/>
    <w:rsid w:val="001954F0"/>
    <w:rsid w:val="001963CD"/>
    <w:rsid w:val="00196E64"/>
    <w:rsid w:val="001A00F9"/>
    <w:rsid w:val="001A164B"/>
    <w:rsid w:val="001A1DC7"/>
    <w:rsid w:val="001A1F66"/>
    <w:rsid w:val="001A326A"/>
    <w:rsid w:val="001A3D37"/>
    <w:rsid w:val="001A418C"/>
    <w:rsid w:val="001A421C"/>
    <w:rsid w:val="001A481C"/>
    <w:rsid w:val="001A4954"/>
    <w:rsid w:val="001A49DB"/>
    <w:rsid w:val="001A4DDB"/>
    <w:rsid w:val="001A55C4"/>
    <w:rsid w:val="001A5F7B"/>
    <w:rsid w:val="001A63C5"/>
    <w:rsid w:val="001A66C1"/>
    <w:rsid w:val="001A698F"/>
    <w:rsid w:val="001A6D57"/>
    <w:rsid w:val="001A7A8E"/>
    <w:rsid w:val="001B1500"/>
    <w:rsid w:val="001B18FA"/>
    <w:rsid w:val="001B2036"/>
    <w:rsid w:val="001B3071"/>
    <w:rsid w:val="001B31DE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5DDF"/>
    <w:rsid w:val="001C7046"/>
    <w:rsid w:val="001C7A9C"/>
    <w:rsid w:val="001D0EC0"/>
    <w:rsid w:val="001D110F"/>
    <w:rsid w:val="001D1304"/>
    <w:rsid w:val="001D18A2"/>
    <w:rsid w:val="001D2585"/>
    <w:rsid w:val="001D33D2"/>
    <w:rsid w:val="001D4164"/>
    <w:rsid w:val="001D46DE"/>
    <w:rsid w:val="001D4ABC"/>
    <w:rsid w:val="001D4C4D"/>
    <w:rsid w:val="001D6035"/>
    <w:rsid w:val="001D6504"/>
    <w:rsid w:val="001D6CEF"/>
    <w:rsid w:val="001E0578"/>
    <w:rsid w:val="001E0D8A"/>
    <w:rsid w:val="001E18E5"/>
    <w:rsid w:val="001E1AB4"/>
    <w:rsid w:val="001E1D8B"/>
    <w:rsid w:val="001E4FAC"/>
    <w:rsid w:val="001E5E42"/>
    <w:rsid w:val="001E60BA"/>
    <w:rsid w:val="001E6129"/>
    <w:rsid w:val="001E78A1"/>
    <w:rsid w:val="001E7ACC"/>
    <w:rsid w:val="001F0541"/>
    <w:rsid w:val="001F0A1D"/>
    <w:rsid w:val="001F0B73"/>
    <w:rsid w:val="001F0C3A"/>
    <w:rsid w:val="001F20F9"/>
    <w:rsid w:val="001F2B63"/>
    <w:rsid w:val="001F3A6C"/>
    <w:rsid w:val="001F3FBF"/>
    <w:rsid w:val="001F4636"/>
    <w:rsid w:val="001F4FF5"/>
    <w:rsid w:val="001F503E"/>
    <w:rsid w:val="001F5C58"/>
    <w:rsid w:val="001F6659"/>
    <w:rsid w:val="00200560"/>
    <w:rsid w:val="0020056B"/>
    <w:rsid w:val="002005D8"/>
    <w:rsid w:val="00202189"/>
    <w:rsid w:val="0020229A"/>
    <w:rsid w:val="00203188"/>
    <w:rsid w:val="0020449E"/>
    <w:rsid w:val="00204567"/>
    <w:rsid w:val="00204911"/>
    <w:rsid w:val="002053E3"/>
    <w:rsid w:val="00205790"/>
    <w:rsid w:val="00205AF5"/>
    <w:rsid w:val="00205E69"/>
    <w:rsid w:val="0020700B"/>
    <w:rsid w:val="00207EAC"/>
    <w:rsid w:val="0021083D"/>
    <w:rsid w:val="002119F3"/>
    <w:rsid w:val="00211F35"/>
    <w:rsid w:val="002132F5"/>
    <w:rsid w:val="002133CA"/>
    <w:rsid w:val="00215DC3"/>
    <w:rsid w:val="0021662B"/>
    <w:rsid w:val="00217B77"/>
    <w:rsid w:val="00220A68"/>
    <w:rsid w:val="0022142E"/>
    <w:rsid w:val="002217C3"/>
    <w:rsid w:val="00222321"/>
    <w:rsid w:val="0022318A"/>
    <w:rsid w:val="0022442C"/>
    <w:rsid w:val="00224D4A"/>
    <w:rsid w:val="00224D82"/>
    <w:rsid w:val="002256A7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CBC"/>
    <w:rsid w:val="00236D34"/>
    <w:rsid w:val="00240505"/>
    <w:rsid w:val="00240B4C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626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108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0AD5"/>
    <w:rsid w:val="00270EA2"/>
    <w:rsid w:val="002740F4"/>
    <w:rsid w:val="00275EB1"/>
    <w:rsid w:val="00277C13"/>
    <w:rsid w:val="00280A10"/>
    <w:rsid w:val="0028345B"/>
    <w:rsid w:val="00283464"/>
    <w:rsid w:val="002843C0"/>
    <w:rsid w:val="00284DDD"/>
    <w:rsid w:val="00285300"/>
    <w:rsid w:val="00285BC0"/>
    <w:rsid w:val="00287111"/>
    <w:rsid w:val="00290122"/>
    <w:rsid w:val="002906EC"/>
    <w:rsid w:val="0029192A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5982"/>
    <w:rsid w:val="0029607E"/>
    <w:rsid w:val="00296815"/>
    <w:rsid w:val="002974C9"/>
    <w:rsid w:val="00297CCE"/>
    <w:rsid w:val="002A020A"/>
    <w:rsid w:val="002A02D7"/>
    <w:rsid w:val="002A1A23"/>
    <w:rsid w:val="002A214D"/>
    <w:rsid w:val="002A25AA"/>
    <w:rsid w:val="002A2A40"/>
    <w:rsid w:val="002A2BE3"/>
    <w:rsid w:val="002A3618"/>
    <w:rsid w:val="002A503D"/>
    <w:rsid w:val="002A5156"/>
    <w:rsid w:val="002A5A1D"/>
    <w:rsid w:val="002A6657"/>
    <w:rsid w:val="002B025C"/>
    <w:rsid w:val="002B0601"/>
    <w:rsid w:val="002B08AE"/>
    <w:rsid w:val="002B4BA8"/>
    <w:rsid w:val="002B5D17"/>
    <w:rsid w:val="002B689A"/>
    <w:rsid w:val="002B7B28"/>
    <w:rsid w:val="002C0234"/>
    <w:rsid w:val="002C072C"/>
    <w:rsid w:val="002C17D1"/>
    <w:rsid w:val="002C2757"/>
    <w:rsid w:val="002C28E1"/>
    <w:rsid w:val="002C2CBF"/>
    <w:rsid w:val="002C34E3"/>
    <w:rsid w:val="002C4167"/>
    <w:rsid w:val="002C46AB"/>
    <w:rsid w:val="002C581B"/>
    <w:rsid w:val="002C79CE"/>
    <w:rsid w:val="002D1F0D"/>
    <w:rsid w:val="002D34CC"/>
    <w:rsid w:val="002D3C1C"/>
    <w:rsid w:val="002D3CF4"/>
    <w:rsid w:val="002D3D5E"/>
    <w:rsid w:val="002D4B8A"/>
    <w:rsid w:val="002D5303"/>
    <w:rsid w:val="002E1641"/>
    <w:rsid w:val="002E16DB"/>
    <w:rsid w:val="002E2200"/>
    <w:rsid w:val="002E22F2"/>
    <w:rsid w:val="002E4140"/>
    <w:rsid w:val="002E4FE8"/>
    <w:rsid w:val="002E515D"/>
    <w:rsid w:val="002E5F60"/>
    <w:rsid w:val="002E68D6"/>
    <w:rsid w:val="002F044B"/>
    <w:rsid w:val="002F1345"/>
    <w:rsid w:val="002F1AE3"/>
    <w:rsid w:val="002F26F2"/>
    <w:rsid w:val="002F2723"/>
    <w:rsid w:val="002F2A09"/>
    <w:rsid w:val="002F4655"/>
    <w:rsid w:val="002F470F"/>
    <w:rsid w:val="002F475E"/>
    <w:rsid w:val="002F586E"/>
    <w:rsid w:val="002F6C30"/>
    <w:rsid w:val="002F7321"/>
    <w:rsid w:val="002F7ABD"/>
    <w:rsid w:val="00300661"/>
    <w:rsid w:val="003007D4"/>
    <w:rsid w:val="00300F8B"/>
    <w:rsid w:val="0030255C"/>
    <w:rsid w:val="00302789"/>
    <w:rsid w:val="00302A54"/>
    <w:rsid w:val="0030341E"/>
    <w:rsid w:val="00303B08"/>
    <w:rsid w:val="0030440F"/>
    <w:rsid w:val="00304FDB"/>
    <w:rsid w:val="003055CF"/>
    <w:rsid w:val="00305A32"/>
    <w:rsid w:val="00306941"/>
    <w:rsid w:val="00306D87"/>
    <w:rsid w:val="00307533"/>
    <w:rsid w:val="0030780E"/>
    <w:rsid w:val="00307EB4"/>
    <w:rsid w:val="0031226E"/>
    <w:rsid w:val="00313EB0"/>
    <w:rsid w:val="00314F21"/>
    <w:rsid w:val="00315086"/>
    <w:rsid w:val="003150D7"/>
    <w:rsid w:val="003156A3"/>
    <w:rsid w:val="00315875"/>
    <w:rsid w:val="00315A36"/>
    <w:rsid w:val="00315B03"/>
    <w:rsid w:val="00315F89"/>
    <w:rsid w:val="003164DC"/>
    <w:rsid w:val="0031673D"/>
    <w:rsid w:val="003209B0"/>
    <w:rsid w:val="00320DE4"/>
    <w:rsid w:val="003216A5"/>
    <w:rsid w:val="0032189E"/>
    <w:rsid w:val="0032374B"/>
    <w:rsid w:val="0032377D"/>
    <w:rsid w:val="003237A4"/>
    <w:rsid w:val="0032408B"/>
    <w:rsid w:val="00325B06"/>
    <w:rsid w:val="00325BBC"/>
    <w:rsid w:val="003267A4"/>
    <w:rsid w:val="00327907"/>
    <w:rsid w:val="00330FCB"/>
    <w:rsid w:val="003313A2"/>
    <w:rsid w:val="0033268D"/>
    <w:rsid w:val="0033294B"/>
    <w:rsid w:val="00332B91"/>
    <w:rsid w:val="00332CF7"/>
    <w:rsid w:val="0033328C"/>
    <w:rsid w:val="0033372D"/>
    <w:rsid w:val="00334013"/>
    <w:rsid w:val="003348BC"/>
    <w:rsid w:val="003350D4"/>
    <w:rsid w:val="00336878"/>
    <w:rsid w:val="00336CED"/>
    <w:rsid w:val="00340183"/>
    <w:rsid w:val="00340D83"/>
    <w:rsid w:val="00341230"/>
    <w:rsid w:val="003421E5"/>
    <w:rsid w:val="00342428"/>
    <w:rsid w:val="003448BB"/>
    <w:rsid w:val="00344B51"/>
    <w:rsid w:val="0034590B"/>
    <w:rsid w:val="00345D14"/>
    <w:rsid w:val="003467FA"/>
    <w:rsid w:val="00346F3F"/>
    <w:rsid w:val="00347642"/>
    <w:rsid w:val="003504CB"/>
    <w:rsid w:val="00350513"/>
    <w:rsid w:val="0035085A"/>
    <w:rsid w:val="00351BC7"/>
    <w:rsid w:val="003526FD"/>
    <w:rsid w:val="00352796"/>
    <w:rsid w:val="00352F00"/>
    <w:rsid w:val="00353569"/>
    <w:rsid w:val="00353A03"/>
    <w:rsid w:val="00353B8D"/>
    <w:rsid w:val="00353BF0"/>
    <w:rsid w:val="003547ED"/>
    <w:rsid w:val="00354D9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3CB"/>
    <w:rsid w:val="00366751"/>
    <w:rsid w:val="00366780"/>
    <w:rsid w:val="00367632"/>
    <w:rsid w:val="00367D9A"/>
    <w:rsid w:val="00371BD7"/>
    <w:rsid w:val="00372BA7"/>
    <w:rsid w:val="003737C0"/>
    <w:rsid w:val="00373ECD"/>
    <w:rsid w:val="00374BCB"/>
    <w:rsid w:val="00374D1B"/>
    <w:rsid w:val="0037575B"/>
    <w:rsid w:val="0037645B"/>
    <w:rsid w:val="00376497"/>
    <w:rsid w:val="00376B4F"/>
    <w:rsid w:val="003770A3"/>
    <w:rsid w:val="00377C1C"/>
    <w:rsid w:val="00380167"/>
    <w:rsid w:val="0038147A"/>
    <w:rsid w:val="00381565"/>
    <w:rsid w:val="003817A9"/>
    <w:rsid w:val="00381A34"/>
    <w:rsid w:val="00382F00"/>
    <w:rsid w:val="00383925"/>
    <w:rsid w:val="003859DE"/>
    <w:rsid w:val="00386C52"/>
    <w:rsid w:val="00387C74"/>
    <w:rsid w:val="003911CD"/>
    <w:rsid w:val="003919EF"/>
    <w:rsid w:val="003920E1"/>
    <w:rsid w:val="003927AC"/>
    <w:rsid w:val="00393129"/>
    <w:rsid w:val="00394664"/>
    <w:rsid w:val="003959CA"/>
    <w:rsid w:val="00396334"/>
    <w:rsid w:val="00397255"/>
    <w:rsid w:val="0039728C"/>
    <w:rsid w:val="0039741F"/>
    <w:rsid w:val="003977DF"/>
    <w:rsid w:val="0039788B"/>
    <w:rsid w:val="003A0FF0"/>
    <w:rsid w:val="003A1B5C"/>
    <w:rsid w:val="003A2C42"/>
    <w:rsid w:val="003A321C"/>
    <w:rsid w:val="003A378D"/>
    <w:rsid w:val="003A39D2"/>
    <w:rsid w:val="003A3CD9"/>
    <w:rsid w:val="003A476D"/>
    <w:rsid w:val="003A497E"/>
    <w:rsid w:val="003A4C5F"/>
    <w:rsid w:val="003A5A6F"/>
    <w:rsid w:val="003A7A16"/>
    <w:rsid w:val="003A7D34"/>
    <w:rsid w:val="003B0959"/>
    <w:rsid w:val="003B3E3A"/>
    <w:rsid w:val="003B454A"/>
    <w:rsid w:val="003B59AD"/>
    <w:rsid w:val="003B5DFB"/>
    <w:rsid w:val="003B6254"/>
    <w:rsid w:val="003B630F"/>
    <w:rsid w:val="003B7100"/>
    <w:rsid w:val="003B7FF5"/>
    <w:rsid w:val="003C023A"/>
    <w:rsid w:val="003C1928"/>
    <w:rsid w:val="003C1E69"/>
    <w:rsid w:val="003C363D"/>
    <w:rsid w:val="003C3750"/>
    <w:rsid w:val="003C48C7"/>
    <w:rsid w:val="003C4AE0"/>
    <w:rsid w:val="003C4B17"/>
    <w:rsid w:val="003C5CDF"/>
    <w:rsid w:val="003C73F3"/>
    <w:rsid w:val="003C7467"/>
    <w:rsid w:val="003C7F29"/>
    <w:rsid w:val="003D0B88"/>
    <w:rsid w:val="003D0E50"/>
    <w:rsid w:val="003D16C7"/>
    <w:rsid w:val="003D1916"/>
    <w:rsid w:val="003D3878"/>
    <w:rsid w:val="003D4336"/>
    <w:rsid w:val="003D4EA3"/>
    <w:rsid w:val="003D5086"/>
    <w:rsid w:val="003D6044"/>
    <w:rsid w:val="003E0925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5410"/>
    <w:rsid w:val="003F5C63"/>
    <w:rsid w:val="003F5FDC"/>
    <w:rsid w:val="003F7BA7"/>
    <w:rsid w:val="004004CD"/>
    <w:rsid w:val="0040081A"/>
    <w:rsid w:val="004014EE"/>
    <w:rsid w:val="00402B4A"/>
    <w:rsid w:val="0040301F"/>
    <w:rsid w:val="00403C87"/>
    <w:rsid w:val="00404256"/>
    <w:rsid w:val="00405990"/>
    <w:rsid w:val="00405FAE"/>
    <w:rsid w:val="00407A3B"/>
    <w:rsid w:val="00407B90"/>
    <w:rsid w:val="004101F2"/>
    <w:rsid w:val="00411183"/>
    <w:rsid w:val="0041141D"/>
    <w:rsid w:val="004115FD"/>
    <w:rsid w:val="0041452B"/>
    <w:rsid w:val="00414556"/>
    <w:rsid w:val="00415866"/>
    <w:rsid w:val="00416AAC"/>
    <w:rsid w:val="004177F3"/>
    <w:rsid w:val="004178C8"/>
    <w:rsid w:val="00417F88"/>
    <w:rsid w:val="00420A3F"/>
    <w:rsid w:val="00421283"/>
    <w:rsid w:val="004219A0"/>
    <w:rsid w:val="00425102"/>
    <w:rsid w:val="00426900"/>
    <w:rsid w:val="00426EF0"/>
    <w:rsid w:val="0043077A"/>
    <w:rsid w:val="00430E17"/>
    <w:rsid w:val="004319DF"/>
    <w:rsid w:val="00431BA7"/>
    <w:rsid w:val="00431E04"/>
    <w:rsid w:val="00431FB4"/>
    <w:rsid w:val="004325FA"/>
    <w:rsid w:val="004329C8"/>
    <w:rsid w:val="00432D21"/>
    <w:rsid w:val="00433247"/>
    <w:rsid w:val="00434516"/>
    <w:rsid w:val="004358AA"/>
    <w:rsid w:val="00435903"/>
    <w:rsid w:val="00436124"/>
    <w:rsid w:val="00437408"/>
    <w:rsid w:val="004378F4"/>
    <w:rsid w:val="00441A3A"/>
    <w:rsid w:val="004420BD"/>
    <w:rsid w:val="00444471"/>
    <w:rsid w:val="00444551"/>
    <w:rsid w:val="00444576"/>
    <w:rsid w:val="00444820"/>
    <w:rsid w:val="00444E3D"/>
    <w:rsid w:val="0044539C"/>
    <w:rsid w:val="00446D63"/>
    <w:rsid w:val="00446E9E"/>
    <w:rsid w:val="00447F63"/>
    <w:rsid w:val="0045190B"/>
    <w:rsid w:val="0045393B"/>
    <w:rsid w:val="0045409C"/>
    <w:rsid w:val="00455C96"/>
    <w:rsid w:val="004574B9"/>
    <w:rsid w:val="004575E5"/>
    <w:rsid w:val="00460A5C"/>
    <w:rsid w:val="00462C8A"/>
    <w:rsid w:val="00462D60"/>
    <w:rsid w:val="0046352C"/>
    <w:rsid w:val="004636E6"/>
    <w:rsid w:val="004639A1"/>
    <w:rsid w:val="004639F2"/>
    <w:rsid w:val="00464FA8"/>
    <w:rsid w:val="004658C6"/>
    <w:rsid w:val="00465D94"/>
    <w:rsid w:val="00465EEE"/>
    <w:rsid w:val="004660D0"/>
    <w:rsid w:val="004679A0"/>
    <w:rsid w:val="0047124A"/>
    <w:rsid w:val="00471823"/>
    <w:rsid w:val="00472CC9"/>
    <w:rsid w:val="00472FFF"/>
    <w:rsid w:val="00473AFF"/>
    <w:rsid w:val="00473EC1"/>
    <w:rsid w:val="0047498D"/>
    <w:rsid w:val="00474F73"/>
    <w:rsid w:val="00475570"/>
    <w:rsid w:val="0047561A"/>
    <w:rsid w:val="004757EA"/>
    <w:rsid w:val="004763B3"/>
    <w:rsid w:val="00477DEF"/>
    <w:rsid w:val="00481CEA"/>
    <w:rsid w:val="004821BF"/>
    <w:rsid w:val="004841A7"/>
    <w:rsid w:val="00486609"/>
    <w:rsid w:val="00490896"/>
    <w:rsid w:val="004911E6"/>
    <w:rsid w:val="0049173A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7B"/>
    <w:rsid w:val="004975DA"/>
    <w:rsid w:val="00497784"/>
    <w:rsid w:val="004A1A2B"/>
    <w:rsid w:val="004A2808"/>
    <w:rsid w:val="004A33A3"/>
    <w:rsid w:val="004A407D"/>
    <w:rsid w:val="004A4196"/>
    <w:rsid w:val="004A4883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2F14"/>
    <w:rsid w:val="004B313F"/>
    <w:rsid w:val="004B399E"/>
    <w:rsid w:val="004B407B"/>
    <w:rsid w:val="004B44BE"/>
    <w:rsid w:val="004B48B0"/>
    <w:rsid w:val="004B4A32"/>
    <w:rsid w:val="004B4A43"/>
    <w:rsid w:val="004B51E0"/>
    <w:rsid w:val="004B70F7"/>
    <w:rsid w:val="004B7616"/>
    <w:rsid w:val="004B7B80"/>
    <w:rsid w:val="004B7DBB"/>
    <w:rsid w:val="004C08CF"/>
    <w:rsid w:val="004C0BDB"/>
    <w:rsid w:val="004C14D0"/>
    <w:rsid w:val="004C14D3"/>
    <w:rsid w:val="004C1D66"/>
    <w:rsid w:val="004C3B77"/>
    <w:rsid w:val="004C5FC6"/>
    <w:rsid w:val="004C65DA"/>
    <w:rsid w:val="004C6605"/>
    <w:rsid w:val="004C6A7B"/>
    <w:rsid w:val="004C7716"/>
    <w:rsid w:val="004C775C"/>
    <w:rsid w:val="004D05E9"/>
    <w:rsid w:val="004D0726"/>
    <w:rsid w:val="004D0A10"/>
    <w:rsid w:val="004D0F0B"/>
    <w:rsid w:val="004D1067"/>
    <w:rsid w:val="004D1098"/>
    <w:rsid w:val="004D1D59"/>
    <w:rsid w:val="004D1F1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09BC"/>
    <w:rsid w:val="004E1803"/>
    <w:rsid w:val="004E27C1"/>
    <w:rsid w:val="004E28B0"/>
    <w:rsid w:val="004E3178"/>
    <w:rsid w:val="004E3A41"/>
    <w:rsid w:val="004E3FA6"/>
    <w:rsid w:val="004E4403"/>
    <w:rsid w:val="004E4F22"/>
    <w:rsid w:val="004E619E"/>
    <w:rsid w:val="004E6371"/>
    <w:rsid w:val="004E684B"/>
    <w:rsid w:val="004E6B86"/>
    <w:rsid w:val="004F072E"/>
    <w:rsid w:val="004F0882"/>
    <w:rsid w:val="004F0CB3"/>
    <w:rsid w:val="004F148E"/>
    <w:rsid w:val="004F1ADE"/>
    <w:rsid w:val="004F3EF2"/>
    <w:rsid w:val="004F4182"/>
    <w:rsid w:val="004F433D"/>
    <w:rsid w:val="004F4B9B"/>
    <w:rsid w:val="004F4DE0"/>
    <w:rsid w:val="004F50A5"/>
    <w:rsid w:val="004F57D3"/>
    <w:rsid w:val="004F5840"/>
    <w:rsid w:val="004F5FD6"/>
    <w:rsid w:val="004F6025"/>
    <w:rsid w:val="004F66B9"/>
    <w:rsid w:val="004F698E"/>
    <w:rsid w:val="004F77AA"/>
    <w:rsid w:val="004F7DA4"/>
    <w:rsid w:val="00500D64"/>
    <w:rsid w:val="00501014"/>
    <w:rsid w:val="005027EB"/>
    <w:rsid w:val="00502B33"/>
    <w:rsid w:val="00502F48"/>
    <w:rsid w:val="00504D0C"/>
    <w:rsid w:val="005053F6"/>
    <w:rsid w:val="00505672"/>
    <w:rsid w:val="005063BB"/>
    <w:rsid w:val="005066B4"/>
    <w:rsid w:val="005067E5"/>
    <w:rsid w:val="00506BAF"/>
    <w:rsid w:val="00506CA3"/>
    <w:rsid w:val="00507798"/>
    <w:rsid w:val="005103DE"/>
    <w:rsid w:val="00510B21"/>
    <w:rsid w:val="00510D9C"/>
    <w:rsid w:val="00511119"/>
    <w:rsid w:val="00513136"/>
    <w:rsid w:val="00513A62"/>
    <w:rsid w:val="00513AFD"/>
    <w:rsid w:val="00513DF7"/>
    <w:rsid w:val="00514419"/>
    <w:rsid w:val="005154A1"/>
    <w:rsid w:val="00517D35"/>
    <w:rsid w:val="00521351"/>
    <w:rsid w:val="0052191F"/>
    <w:rsid w:val="00522B68"/>
    <w:rsid w:val="00522C44"/>
    <w:rsid w:val="00523284"/>
    <w:rsid w:val="005242A8"/>
    <w:rsid w:val="0052432E"/>
    <w:rsid w:val="00524615"/>
    <w:rsid w:val="00524B0C"/>
    <w:rsid w:val="00524B31"/>
    <w:rsid w:val="00524D24"/>
    <w:rsid w:val="00525FC4"/>
    <w:rsid w:val="00526476"/>
    <w:rsid w:val="005269F2"/>
    <w:rsid w:val="0052739E"/>
    <w:rsid w:val="00527608"/>
    <w:rsid w:val="005304A2"/>
    <w:rsid w:val="005308E3"/>
    <w:rsid w:val="00530A8E"/>
    <w:rsid w:val="00531F2D"/>
    <w:rsid w:val="0053217A"/>
    <w:rsid w:val="005345C4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1F41"/>
    <w:rsid w:val="00542D50"/>
    <w:rsid w:val="00543805"/>
    <w:rsid w:val="00543BE7"/>
    <w:rsid w:val="00543EF6"/>
    <w:rsid w:val="005444DB"/>
    <w:rsid w:val="0054582C"/>
    <w:rsid w:val="00545E6A"/>
    <w:rsid w:val="005463DE"/>
    <w:rsid w:val="00547579"/>
    <w:rsid w:val="00550C81"/>
    <w:rsid w:val="00552548"/>
    <w:rsid w:val="0055318D"/>
    <w:rsid w:val="005533E3"/>
    <w:rsid w:val="00554AFE"/>
    <w:rsid w:val="00555799"/>
    <w:rsid w:val="00556C4E"/>
    <w:rsid w:val="00557CA3"/>
    <w:rsid w:val="00557DF0"/>
    <w:rsid w:val="0056025A"/>
    <w:rsid w:val="00561581"/>
    <w:rsid w:val="0056214A"/>
    <w:rsid w:val="005624AA"/>
    <w:rsid w:val="0056290C"/>
    <w:rsid w:val="00562B6F"/>
    <w:rsid w:val="005644F3"/>
    <w:rsid w:val="00566761"/>
    <w:rsid w:val="005672B5"/>
    <w:rsid w:val="00567A55"/>
    <w:rsid w:val="00570E47"/>
    <w:rsid w:val="00571060"/>
    <w:rsid w:val="005720EF"/>
    <w:rsid w:val="00574059"/>
    <w:rsid w:val="00574E4E"/>
    <w:rsid w:val="00576108"/>
    <w:rsid w:val="005806DB"/>
    <w:rsid w:val="00581A73"/>
    <w:rsid w:val="00581DA2"/>
    <w:rsid w:val="00582195"/>
    <w:rsid w:val="00583305"/>
    <w:rsid w:val="00583637"/>
    <w:rsid w:val="00585C86"/>
    <w:rsid w:val="00585D68"/>
    <w:rsid w:val="00585FEB"/>
    <w:rsid w:val="005860DE"/>
    <w:rsid w:val="00586827"/>
    <w:rsid w:val="00586B51"/>
    <w:rsid w:val="00586B96"/>
    <w:rsid w:val="00586F9A"/>
    <w:rsid w:val="005872B9"/>
    <w:rsid w:val="00587989"/>
    <w:rsid w:val="00587CD4"/>
    <w:rsid w:val="005900F7"/>
    <w:rsid w:val="005905A3"/>
    <w:rsid w:val="005906EC"/>
    <w:rsid w:val="00590888"/>
    <w:rsid w:val="0059149C"/>
    <w:rsid w:val="00591736"/>
    <w:rsid w:val="00591A41"/>
    <w:rsid w:val="00591EAA"/>
    <w:rsid w:val="005921E1"/>
    <w:rsid w:val="00592E62"/>
    <w:rsid w:val="00593323"/>
    <w:rsid w:val="00593495"/>
    <w:rsid w:val="00595DDE"/>
    <w:rsid w:val="0059639E"/>
    <w:rsid w:val="00596B0B"/>
    <w:rsid w:val="00597F02"/>
    <w:rsid w:val="005A0258"/>
    <w:rsid w:val="005A1849"/>
    <w:rsid w:val="005A18DC"/>
    <w:rsid w:val="005A3447"/>
    <w:rsid w:val="005A4471"/>
    <w:rsid w:val="005A53D6"/>
    <w:rsid w:val="005A5AEF"/>
    <w:rsid w:val="005A5C15"/>
    <w:rsid w:val="005A64C4"/>
    <w:rsid w:val="005A6A88"/>
    <w:rsid w:val="005A6AEE"/>
    <w:rsid w:val="005A7883"/>
    <w:rsid w:val="005A7CE7"/>
    <w:rsid w:val="005B0B61"/>
    <w:rsid w:val="005B0B93"/>
    <w:rsid w:val="005B0C40"/>
    <w:rsid w:val="005B1302"/>
    <w:rsid w:val="005B174F"/>
    <w:rsid w:val="005B34B8"/>
    <w:rsid w:val="005B3593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0B1"/>
    <w:rsid w:val="005C5B24"/>
    <w:rsid w:val="005C5EB0"/>
    <w:rsid w:val="005C7520"/>
    <w:rsid w:val="005C7F3A"/>
    <w:rsid w:val="005D0351"/>
    <w:rsid w:val="005D121A"/>
    <w:rsid w:val="005D125A"/>
    <w:rsid w:val="005D1C9E"/>
    <w:rsid w:val="005D384F"/>
    <w:rsid w:val="005D3C53"/>
    <w:rsid w:val="005D3EB6"/>
    <w:rsid w:val="005D4B09"/>
    <w:rsid w:val="005D4D84"/>
    <w:rsid w:val="005D5168"/>
    <w:rsid w:val="005D5B9D"/>
    <w:rsid w:val="005D5CDC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39E6"/>
    <w:rsid w:val="005F4F92"/>
    <w:rsid w:val="005F6564"/>
    <w:rsid w:val="005F739B"/>
    <w:rsid w:val="005F7A13"/>
    <w:rsid w:val="00603681"/>
    <w:rsid w:val="006048DE"/>
    <w:rsid w:val="00604FF7"/>
    <w:rsid w:val="006056D7"/>
    <w:rsid w:val="00606A8F"/>
    <w:rsid w:val="00606B13"/>
    <w:rsid w:val="0060714E"/>
    <w:rsid w:val="00612075"/>
    <w:rsid w:val="00612179"/>
    <w:rsid w:val="00613E90"/>
    <w:rsid w:val="00614BDB"/>
    <w:rsid w:val="00614D77"/>
    <w:rsid w:val="00614F56"/>
    <w:rsid w:val="00614FAA"/>
    <w:rsid w:val="00615641"/>
    <w:rsid w:val="00615819"/>
    <w:rsid w:val="006159DC"/>
    <w:rsid w:val="0061661C"/>
    <w:rsid w:val="0061661E"/>
    <w:rsid w:val="00616FCA"/>
    <w:rsid w:val="0061706B"/>
    <w:rsid w:val="00617239"/>
    <w:rsid w:val="00617806"/>
    <w:rsid w:val="00620676"/>
    <w:rsid w:val="00620CF5"/>
    <w:rsid w:val="00623322"/>
    <w:rsid w:val="00623C32"/>
    <w:rsid w:val="006245AB"/>
    <w:rsid w:val="00624A9F"/>
    <w:rsid w:val="00625976"/>
    <w:rsid w:val="006259FD"/>
    <w:rsid w:val="00625CDD"/>
    <w:rsid w:val="00626072"/>
    <w:rsid w:val="0062608C"/>
    <w:rsid w:val="00631796"/>
    <w:rsid w:val="00631E38"/>
    <w:rsid w:val="00633199"/>
    <w:rsid w:val="00633511"/>
    <w:rsid w:val="00633F24"/>
    <w:rsid w:val="00634D26"/>
    <w:rsid w:val="00634F25"/>
    <w:rsid w:val="00635090"/>
    <w:rsid w:val="00636C72"/>
    <w:rsid w:val="00637264"/>
    <w:rsid w:val="006405FF"/>
    <w:rsid w:val="00641B57"/>
    <w:rsid w:val="00641D68"/>
    <w:rsid w:val="006420BD"/>
    <w:rsid w:val="0064216D"/>
    <w:rsid w:val="00642E1A"/>
    <w:rsid w:val="00647B31"/>
    <w:rsid w:val="006509CD"/>
    <w:rsid w:val="0065120C"/>
    <w:rsid w:val="00651293"/>
    <w:rsid w:val="006518FA"/>
    <w:rsid w:val="00652547"/>
    <w:rsid w:val="00654229"/>
    <w:rsid w:val="006543AF"/>
    <w:rsid w:val="006544D4"/>
    <w:rsid w:val="0065573F"/>
    <w:rsid w:val="00655E66"/>
    <w:rsid w:val="00655E6B"/>
    <w:rsid w:val="00656A0F"/>
    <w:rsid w:val="006572F2"/>
    <w:rsid w:val="00657597"/>
    <w:rsid w:val="0065767F"/>
    <w:rsid w:val="00657CED"/>
    <w:rsid w:val="00657E28"/>
    <w:rsid w:val="00660937"/>
    <w:rsid w:val="00660CB3"/>
    <w:rsid w:val="0066113F"/>
    <w:rsid w:val="0066148E"/>
    <w:rsid w:val="00661FCB"/>
    <w:rsid w:val="0066203D"/>
    <w:rsid w:val="00662400"/>
    <w:rsid w:val="00662641"/>
    <w:rsid w:val="00662FC6"/>
    <w:rsid w:val="00663DF2"/>
    <w:rsid w:val="00665430"/>
    <w:rsid w:val="0066559F"/>
    <w:rsid w:val="006677D0"/>
    <w:rsid w:val="00671279"/>
    <w:rsid w:val="00673466"/>
    <w:rsid w:val="006743AA"/>
    <w:rsid w:val="006748D7"/>
    <w:rsid w:val="00674D04"/>
    <w:rsid w:val="0067547F"/>
    <w:rsid w:val="00676718"/>
    <w:rsid w:val="00676AE8"/>
    <w:rsid w:val="0067714C"/>
    <w:rsid w:val="00677E3A"/>
    <w:rsid w:val="00680185"/>
    <w:rsid w:val="00680E31"/>
    <w:rsid w:val="0068131F"/>
    <w:rsid w:val="0068159B"/>
    <w:rsid w:val="00681656"/>
    <w:rsid w:val="00681EC9"/>
    <w:rsid w:val="006822D9"/>
    <w:rsid w:val="006826AA"/>
    <w:rsid w:val="00682F1A"/>
    <w:rsid w:val="00683247"/>
    <w:rsid w:val="006839EF"/>
    <w:rsid w:val="00684417"/>
    <w:rsid w:val="00684889"/>
    <w:rsid w:val="006861F2"/>
    <w:rsid w:val="006870DB"/>
    <w:rsid w:val="0069019B"/>
    <w:rsid w:val="006907A7"/>
    <w:rsid w:val="00690E2E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95B5E"/>
    <w:rsid w:val="00695E02"/>
    <w:rsid w:val="006A00BE"/>
    <w:rsid w:val="006A076C"/>
    <w:rsid w:val="006A0DDA"/>
    <w:rsid w:val="006A291B"/>
    <w:rsid w:val="006A2F1A"/>
    <w:rsid w:val="006A3871"/>
    <w:rsid w:val="006A4CF2"/>
    <w:rsid w:val="006A5D85"/>
    <w:rsid w:val="006A69A4"/>
    <w:rsid w:val="006B0275"/>
    <w:rsid w:val="006B04A8"/>
    <w:rsid w:val="006B0549"/>
    <w:rsid w:val="006B176D"/>
    <w:rsid w:val="006B1A3A"/>
    <w:rsid w:val="006B2199"/>
    <w:rsid w:val="006B2B44"/>
    <w:rsid w:val="006B30C7"/>
    <w:rsid w:val="006B3E85"/>
    <w:rsid w:val="006C0022"/>
    <w:rsid w:val="006C025D"/>
    <w:rsid w:val="006C046E"/>
    <w:rsid w:val="006C08FF"/>
    <w:rsid w:val="006C2A11"/>
    <w:rsid w:val="006C2ADA"/>
    <w:rsid w:val="006C2B7B"/>
    <w:rsid w:val="006C40EF"/>
    <w:rsid w:val="006C4272"/>
    <w:rsid w:val="006C4721"/>
    <w:rsid w:val="006C5F36"/>
    <w:rsid w:val="006C6136"/>
    <w:rsid w:val="006C6656"/>
    <w:rsid w:val="006C7A16"/>
    <w:rsid w:val="006D03BB"/>
    <w:rsid w:val="006D0871"/>
    <w:rsid w:val="006D0FDF"/>
    <w:rsid w:val="006D2421"/>
    <w:rsid w:val="006D299A"/>
    <w:rsid w:val="006D41F4"/>
    <w:rsid w:val="006D5833"/>
    <w:rsid w:val="006D5977"/>
    <w:rsid w:val="006D651E"/>
    <w:rsid w:val="006D7C96"/>
    <w:rsid w:val="006E19FD"/>
    <w:rsid w:val="006E2E94"/>
    <w:rsid w:val="006E3630"/>
    <w:rsid w:val="006E38ED"/>
    <w:rsid w:val="006E44B5"/>
    <w:rsid w:val="006E4576"/>
    <w:rsid w:val="006E4C80"/>
    <w:rsid w:val="006E615C"/>
    <w:rsid w:val="006E6B80"/>
    <w:rsid w:val="006E6DAF"/>
    <w:rsid w:val="006E6F0C"/>
    <w:rsid w:val="006E70EE"/>
    <w:rsid w:val="006E7DBC"/>
    <w:rsid w:val="006F0361"/>
    <w:rsid w:val="006F079F"/>
    <w:rsid w:val="006F11AC"/>
    <w:rsid w:val="006F1364"/>
    <w:rsid w:val="006F14F5"/>
    <w:rsid w:val="006F4471"/>
    <w:rsid w:val="006F482D"/>
    <w:rsid w:val="006F5643"/>
    <w:rsid w:val="006F5EA0"/>
    <w:rsid w:val="006F68E2"/>
    <w:rsid w:val="006F6B4C"/>
    <w:rsid w:val="006F786C"/>
    <w:rsid w:val="006F7F88"/>
    <w:rsid w:val="00700702"/>
    <w:rsid w:val="00700706"/>
    <w:rsid w:val="00700BA6"/>
    <w:rsid w:val="00701417"/>
    <w:rsid w:val="0070185C"/>
    <w:rsid w:val="00701AE6"/>
    <w:rsid w:val="00701FF3"/>
    <w:rsid w:val="007020D9"/>
    <w:rsid w:val="00703AD1"/>
    <w:rsid w:val="007046A8"/>
    <w:rsid w:val="0070485C"/>
    <w:rsid w:val="007050BD"/>
    <w:rsid w:val="007053D2"/>
    <w:rsid w:val="00705D2B"/>
    <w:rsid w:val="007060DB"/>
    <w:rsid w:val="00707199"/>
    <w:rsid w:val="007077EF"/>
    <w:rsid w:val="0071093E"/>
    <w:rsid w:val="00710DE0"/>
    <w:rsid w:val="007126C6"/>
    <w:rsid w:val="00713789"/>
    <w:rsid w:val="0071452C"/>
    <w:rsid w:val="0071455E"/>
    <w:rsid w:val="0071456E"/>
    <w:rsid w:val="007146D7"/>
    <w:rsid w:val="00716626"/>
    <w:rsid w:val="007168F9"/>
    <w:rsid w:val="00716975"/>
    <w:rsid w:val="00717B5B"/>
    <w:rsid w:val="00717B97"/>
    <w:rsid w:val="007205ED"/>
    <w:rsid w:val="00720BB6"/>
    <w:rsid w:val="007216AC"/>
    <w:rsid w:val="0072185C"/>
    <w:rsid w:val="00722A7F"/>
    <w:rsid w:val="00722AF2"/>
    <w:rsid w:val="00723A79"/>
    <w:rsid w:val="007250D6"/>
    <w:rsid w:val="007251CB"/>
    <w:rsid w:val="0072676E"/>
    <w:rsid w:val="00726903"/>
    <w:rsid w:val="007314CB"/>
    <w:rsid w:val="00731549"/>
    <w:rsid w:val="00732028"/>
    <w:rsid w:val="00733087"/>
    <w:rsid w:val="0073340D"/>
    <w:rsid w:val="00733D2F"/>
    <w:rsid w:val="00734995"/>
    <w:rsid w:val="00734DE0"/>
    <w:rsid w:val="00735102"/>
    <w:rsid w:val="007363AF"/>
    <w:rsid w:val="00737246"/>
    <w:rsid w:val="00740E5A"/>
    <w:rsid w:val="00741671"/>
    <w:rsid w:val="007416E8"/>
    <w:rsid w:val="00742097"/>
    <w:rsid w:val="00742213"/>
    <w:rsid w:val="00742376"/>
    <w:rsid w:val="007423A5"/>
    <w:rsid w:val="00743E3F"/>
    <w:rsid w:val="007447F7"/>
    <w:rsid w:val="00744892"/>
    <w:rsid w:val="00744AAD"/>
    <w:rsid w:val="0074508A"/>
    <w:rsid w:val="00746C7B"/>
    <w:rsid w:val="00747023"/>
    <w:rsid w:val="0074788C"/>
    <w:rsid w:val="0075015D"/>
    <w:rsid w:val="007501D2"/>
    <w:rsid w:val="007508E8"/>
    <w:rsid w:val="007509CB"/>
    <w:rsid w:val="00751731"/>
    <w:rsid w:val="007523F7"/>
    <w:rsid w:val="00753530"/>
    <w:rsid w:val="007541C1"/>
    <w:rsid w:val="00756B8E"/>
    <w:rsid w:val="00756F54"/>
    <w:rsid w:val="00757431"/>
    <w:rsid w:val="00757604"/>
    <w:rsid w:val="0075771D"/>
    <w:rsid w:val="00757CB7"/>
    <w:rsid w:val="00757D5E"/>
    <w:rsid w:val="0076094D"/>
    <w:rsid w:val="00761248"/>
    <w:rsid w:val="00761A43"/>
    <w:rsid w:val="007634CF"/>
    <w:rsid w:val="00765893"/>
    <w:rsid w:val="00765CED"/>
    <w:rsid w:val="0076636D"/>
    <w:rsid w:val="00766BA2"/>
    <w:rsid w:val="00767D2F"/>
    <w:rsid w:val="0077019D"/>
    <w:rsid w:val="00771012"/>
    <w:rsid w:val="0077112B"/>
    <w:rsid w:val="00771274"/>
    <w:rsid w:val="007727F6"/>
    <w:rsid w:val="00772A35"/>
    <w:rsid w:val="00772D96"/>
    <w:rsid w:val="00773CBF"/>
    <w:rsid w:val="00774920"/>
    <w:rsid w:val="00774AF1"/>
    <w:rsid w:val="00774E1E"/>
    <w:rsid w:val="00775F6F"/>
    <w:rsid w:val="00775FD8"/>
    <w:rsid w:val="00777A4A"/>
    <w:rsid w:val="007801F5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4801"/>
    <w:rsid w:val="00794CAA"/>
    <w:rsid w:val="00795362"/>
    <w:rsid w:val="00795641"/>
    <w:rsid w:val="00795787"/>
    <w:rsid w:val="00795FF4"/>
    <w:rsid w:val="007972BB"/>
    <w:rsid w:val="00797A60"/>
    <w:rsid w:val="007A0E4C"/>
    <w:rsid w:val="007A11C0"/>
    <w:rsid w:val="007A17C2"/>
    <w:rsid w:val="007A1BE4"/>
    <w:rsid w:val="007A1DFA"/>
    <w:rsid w:val="007A3595"/>
    <w:rsid w:val="007A3BCB"/>
    <w:rsid w:val="007A3FEE"/>
    <w:rsid w:val="007A517D"/>
    <w:rsid w:val="007A58DE"/>
    <w:rsid w:val="007A5EF1"/>
    <w:rsid w:val="007A734D"/>
    <w:rsid w:val="007B0240"/>
    <w:rsid w:val="007B03E1"/>
    <w:rsid w:val="007B2588"/>
    <w:rsid w:val="007B2BDB"/>
    <w:rsid w:val="007B3AEE"/>
    <w:rsid w:val="007C0EE3"/>
    <w:rsid w:val="007C1A9A"/>
    <w:rsid w:val="007C342B"/>
    <w:rsid w:val="007C4227"/>
    <w:rsid w:val="007C45D2"/>
    <w:rsid w:val="007C4878"/>
    <w:rsid w:val="007C5CA5"/>
    <w:rsid w:val="007C5FED"/>
    <w:rsid w:val="007C62AE"/>
    <w:rsid w:val="007C7DC6"/>
    <w:rsid w:val="007D0037"/>
    <w:rsid w:val="007D152D"/>
    <w:rsid w:val="007D2AFD"/>
    <w:rsid w:val="007D2D10"/>
    <w:rsid w:val="007D348E"/>
    <w:rsid w:val="007D4275"/>
    <w:rsid w:val="007D4F3D"/>
    <w:rsid w:val="007D5018"/>
    <w:rsid w:val="007D7370"/>
    <w:rsid w:val="007E08CC"/>
    <w:rsid w:val="007E0A68"/>
    <w:rsid w:val="007E0B48"/>
    <w:rsid w:val="007E1B04"/>
    <w:rsid w:val="007E1F8A"/>
    <w:rsid w:val="007E2A89"/>
    <w:rsid w:val="007E2ECD"/>
    <w:rsid w:val="007E385C"/>
    <w:rsid w:val="007E4517"/>
    <w:rsid w:val="007E558D"/>
    <w:rsid w:val="007E5B84"/>
    <w:rsid w:val="007E614F"/>
    <w:rsid w:val="007E69BF"/>
    <w:rsid w:val="007E69E2"/>
    <w:rsid w:val="007E78D6"/>
    <w:rsid w:val="007E79F1"/>
    <w:rsid w:val="007F0189"/>
    <w:rsid w:val="007F0565"/>
    <w:rsid w:val="007F1461"/>
    <w:rsid w:val="007F23FE"/>
    <w:rsid w:val="007F3A0F"/>
    <w:rsid w:val="007F3B03"/>
    <w:rsid w:val="007F55D2"/>
    <w:rsid w:val="007F573F"/>
    <w:rsid w:val="007F7091"/>
    <w:rsid w:val="007F7B0A"/>
    <w:rsid w:val="007F7D52"/>
    <w:rsid w:val="008009EE"/>
    <w:rsid w:val="00800D60"/>
    <w:rsid w:val="00801092"/>
    <w:rsid w:val="0080131E"/>
    <w:rsid w:val="008014BE"/>
    <w:rsid w:val="00801587"/>
    <w:rsid w:val="008029EE"/>
    <w:rsid w:val="00802C1E"/>
    <w:rsid w:val="008031E5"/>
    <w:rsid w:val="00803492"/>
    <w:rsid w:val="008037D1"/>
    <w:rsid w:val="008045E6"/>
    <w:rsid w:val="00805134"/>
    <w:rsid w:val="00805406"/>
    <w:rsid w:val="008057F3"/>
    <w:rsid w:val="00805E5C"/>
    <w:rsid w:val="008069DF"/>
    <w:rsid w:val="00806C14"/>
    <w:rsid w:val="008070D3"/>
    <w:rsid w:val="00807563"/>
    <w:rsid w:val="00807C5C"/>
    <w:rsid w:val="008102D9"/>
    <w:rsid w:val="00810CC4"/>
    <w:rsid w:val="0081154C"/>
    <w:rsid w:val="008115E7"/>
    <w:rsid w:val="00811BB6"/>
    <w:rsid w:val="008125CF"/>
    <w:rsid w:val="008140EE"/>
    <w:rsid w:val="0081410E"/>
    <w:rsid w:val="008144CC"/>
    <w:rsid w:val="0081575C"/>
    <w:rsid w:val="008177E8"/>
    <w:rsid w:val="0082006B"/>
    <w:rsid w:val="008212F4"/>
    <w:rsid w:val="00821900"/>
    <w:rsid w:val="0082205C"/>
    <w:rsid w:val="00823C56"/>
    <w:rsid w:val="0082445D"/>
    <w:rsid w:val="0082456F"/>
    <w:rsid w:val="008247E7"/>
    <w:rsid w:val="008253BC"/>
    <w:rsid w:val="008258A8"/>
    <w:rsid w:val="00825E04"/>
    <w:rsid w:val="00827471"/>
    <w:rsid w:val="00827E4C"/>
    <w:rsid w:val="008305B1"/>
    <w:rsid w:val="0083177D"/>
    <w:rsid w:val="00831AA3"/>
    <w:rsid w:val="00832AD7"/>
    <w:rsid w:val="008334DF"/>
    <w:rsid w:val="00833677"/>
    <w:rsid w:val="00833BBA"/>
    <w:rsid w:val="00834CC3"/>
    <w:rsid w:val="008350FC"/>
    <w:rsid w:val="008408EE"/>
    <w:rsid w:val="0084354A"/>
    <w:rsid w:val="008442FD"/>
    <w:rsid w:val="00844B92"/>
    <w:rsid w:val="008477A4"/>
    <w:rsid w:val="00847815"/>
    <w:rsid w:val="00851AE4"/>
    <w:rsid w:val="008524C9"/>
    <w:rsid w:val="00852D85"/>
    <w:rsid w:val="00852E4B"/>
    <w:rsid w:val="00853104"/>
    <w:rsid w:val="008531D0"/>
    <w:rsid w:val="0085341C"/>
    <w:rsid w:val="008538C4"/>
    <w:rsid w:val="00853946"/>
    <w:rsid w:val="00853BC9"/>
    <w:rsid w:val="00853F30"/>
    <w:rsid w:val="00854C62"/>
    <w:rsid w:val="00854EA1"/>
    <w:rsid w:val="00854F7B"/>
    <w:rsid w:val="00855064"/>
    <w:rsid w:val="00855313"/>
    <w:rsid w:val="00855C8C"/>
    <w:rsid w:val="00855EF3"/>
    <w:rsid w:val="0085698E"/>
    <w:rsid w:val="0085747D"/>
    <w:rsid w:val="00860E60"/>
    <w:rsid w:val="0086182E"/>
    <w:rsid w:val="0086383E"/>
    <w:rsid w:val="00863D34"/>
    <w:rsid w:val="008656AE"/>
    <w:rsid w:val="008656E9"/>
    <w:rsid w:val="00865CF1"/>
    <w:rsid w:val="00866881"/>
    <w:rsid w:val="00866ABC"/>
    <w:rsid w:val="00867319"/>
    <w:rsid w:val="008673A5"/>
    <w:rsid w:val="0087391A"/>
    <w:rsid w:val="00874014"/>
    <w:rsid w:val="00874442"/>
    <w:rsid w:val="00874472"/>
    <w:rsid w:val="00874782"/>
    <w:rsid w:val="008761B6"/>
    <w:rsid w:val="00876280"/>
    <w:rsid w:val="00876F8E"/>
    <w:rsid w:val="0087706E"/>
    <w:rsid w:val="00877B9C"/>
    <w:rsid w:val="00882727"/>
    <w:rsid w:val="00884674"/>
    <w:rsid w:val="0088494B"/>
    <w:rsid w:val="00884AF9"/>
    <w:rsid w:val="008867EC"/>
    <w:rsid w:val="008869B1"/>
    <w:rsid w:val="00887001"/>
    <w:rsid w:val="008872C2"/>
    <w:rsid w:val="00887F50"/>
    <w:rsid w:val="00890138"/>
    <w:rsid w:val="008901E3"/>
    <w:rsid w:val="008908A4"/>
    <w:rsid w:val="00892760"/>
    <w:rsid w:val="00892C5C"/>
    <w:rsid w:val="00893D0D"/>
    <w:rsid w:val="00894043"/>
    <w:rsid w:val="00894841"/>
    <w:rsid w:val="00894939"/>
    <w:rsid w:val="00895E6B"/>
    <w:rsid w:val="00896147"/>
    <w:rsid w:val="00896E59"/>
    <w:rsid w:val="00897655"/>
    <w:rsid w:val="008976F0"/>
    <w:rsid w:val="008A0050"/>
    <w:rsid w:val="008A00A4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B8B"/>
    <w:rsid w:val="008B2C78"/>
    <w:rsid w:val="008B438A"/>
    <w:rsid w:val="008B5106"/>
    <w:rsid w:val="008B62AF"/>
    <w:rsid w:val="008B72AC"/>
    <w:rsid w:val="008B7EC1"/>
    <w:rsid w:val="008C12EF"/>
    <w:rsid w:val="008C15F5"/>
    <w:rsid w:val="008C1BD9"/>
    <w:rsid w:val="008C1EBE"/>
    <w:rsid w:val="008C2698"/>
    <w:rsid w:val="008C42C9"/>
    <w:rsid w:val="008C446F"/>
    <w:rsid w:val="008C4692"/>
    <w:rsid w:val="008C4DF7"/>
    <w:rsid w:val="008C6E94"/>
    <w:rsid w:val="008C7062"/>
    <w:rsid w:val="008C7363"/>
    <w:rsid w:val="008D0693"/>
    <w:rsid w:val="008D0F96"/>
    <w:rsid w:val="008D1042"/>
    <w:rsid w:val="008D160B"/>
    <w:rsid w:val="008D2261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540A"/>
    <w:rsid w:val="008E6ECA"/>
    <w:rsid w:val="008E7382"/>
    <w:rsid w:val="008E7544"/>
    <w:rsid w:val="008E78E4"/>
    <w:rsid w:val="008E7BF8"/>
    <w:rsid w:val="008F01E6"/>
    <w:rsid w:val="008F0AE7"/>
    <w:rsid w:val="008F0F14"/>
    <w:rsid w:val="008F1C34"/>
    <w:rsid w:val="008F1C4B"/>
    <w:rsid w:val="008F2372"/>
    <w:rsid w:val="008F2D94"/>
    <w:rsid w:val="008F48BD"/>
    <w:rsid w:val="008F6D26"/>
    <w:rsid w:val="008F6FE5"/>
    <w:rsid w:val="008F78B4"/>
    <w:rsid w:val="00900117"/>
    <w:rsid w:val="009014D6"/>
    <w:rsid w:val="00901B8A"/>
    <w:rsid w:val="00902127"/>
    <w:rsid w:val="00902347"/>
    <w:rsid w:val="00902A1F"/>
    <w:rsid w:val="00902F27"/>
    <w:rsid w:val="00903464"/>
    <w:rsid w:val="0090363F"/>
    <w:rsid w:val="009044A6"/>
    <w:rsid w:val="009056AF"/>
    <w:rsid w:val="00905761"/>
    <w:rsid w:val="00910945"/>
    <w:rsid w:val="009109D9"/>
    <w:rsid w:val="00911198"/>
    <w:rsid w:val="009111B7"/>
    <w:rsid w:val="00911ABB"/>
    <w:rsid w:val="009133A3"/>
    <w:rsid w:val="00913698"/>
    <w:rsid w:val="0091426B"/>
    <w:rsid w:val="009155BE"/>
    <w:rsid w:val="009158E4"/>
    <w:rsid w:val="00915CD6"/>
    <w:rsid w:val="00916CDE"/>
    <w:rsid w:val="00917CEF"/>
    <w:rsid w:val="00920634"/>
    <w:rsid w:val="00924138"/>
    <w:rsid w:val="0092575E"/>
    <w:rsid w:val="00926A99"/>
    <w:rsid w:val="0092757A"/>
    <w:rsid w:val="0093099B"/>
    <w:rsid w:val="00930EFE"/>
    <w:rsid w:val="00930F97"/>
    <w:rsid w:val="00931A8D"/>
    <w:rsid w:val="0093645C"/>
    <w:rsid w:val="0093653B"/>
    <w:rsid w:val="009368C9"/>
    <w:rsid w:val="00936D1D"/>
    <w:rsid w:val="00936DA6"/>
    <w:rsid w:val="009370DC"/>
    <w:rsid w:val="00937234"/>
    <w:rsid w:val="00937E3F"/>
    <w:rsid w:val="0094001F"/>
    <w:rsid w:val="009409CB"/>
    <w:rsid w:val="00940E98"/>
    <w:rsid w:val="00941901"/>
    <w:rsid w:val="00941F63"/>
    <w:rsid w:val="0094211D"/>
    <w:rsid w:val="00942199"/>
    <w:rsid w:val="0094365D"/>
    <w:rsid w:val="00943663"/>
    <w:rsid w:val="00944791"/>
    <w:rsid w:val="009448C2"/>
    <w:rsid w:val="009454FA"/>
    <w:rsid w:val="0094566C"/>
    <w:rsid w:val="00945FFD"/>
    <w:rsid w:val="0094623D"/>
    <w:rsid w:val="00946CB5"/>
    <w:rsid w:val="009479E7"/>
    <w:rsid w:val="00947CBC"/>
    <w:rsid w:val="00951D77"/>
    <w:rsid w:val="009527EF"/>
    <w:rsid w:val="00952D27"/>
    <w:rsid w:val="00954F8C"/>
    <w:rsid w:val="009562E9"/>
    <w:rsid w:val="009563D8"/>
    <w:rsid w:val="009567AA"/>
    <w:rsid w:val="00956BD1"/>
    <w:rsid w:val="00960DED"/>
    <w:rsid w:val="00961B5D"/>
    <w:rsid w:val="00961EDC"/>
    <w:rsid w:val="00962801"/>
    <w:rsid w:val="0096460C"/>
    <w:rsid w:val="00964812"/>
    <w:rsid w:val="00965F69"/>
    <w:rsid w:val="00966297"/>
    <w:rsid w:val="009662AC"/>
    <w:rsid w:val="009675B1"/>
    <w:rsid w:val="00970D93"/>
    <w:rsid w:val="00973682"/>
    <w:rsid w:val="00973A6C"/>
    <w:rsid w:val="00974FCF"/>
    <w:rsid w:val="0097525F"/>
    <w:rsid w:val="00975D20"/>
    <w:rsid w:val="00977828"/>
    <w:rsid w:val="009807C9"/>
    <w:rsid w:val="00982F8A"/>
    <w:rsid w:val="00983CD5"/>
    <w:rsid w:val="00984137"/>
    <w:rsid w:val="009862BC"/>
    <w:rsid w:val="00986521"/>
    <w:rsid w:val="00986ABD"/>
    <w:rsid w:val="00986CB9"/>
    <w:rsid w:val="00986DD3"/>
    <w:rsid w:val="009877A7"/>
    <w:rsid w:val="00991A8D"/>
    <w:rsid w:val="00992197"/>
    <w:rsid w:val="009924C8"/>
    <w:rsid w:val="0099362E"/>
    <w:rsid w:val="0099415A"/>
    <w:rsid w:val="00994C6C"/>
    <w:rsid w:val="009953A9"/>
    <w:rsid w:val="009953D5"/>
    <w:rsid w:val="00995E97"/>
    <w:rsid w:val="00996043"/>
    <w:rsid w:val="009965BC"/>
    <w:rsid w:val="009A1099"/>
    <w:rsid w:val="009A12E9"/>
    <w:rsid w:val="009A20A5"/>
    <w:rsid w:val="009A2989"/>
    <w:rsid w:val="009A2C83"/>
    <w:rsid w:val="009A348F"/>
    <w:rsid w:val="009A43D1"/>
    <w:rsid w:val="009A4FC3"/>
    <w:rsid w:val="009A5665"/>
    <w:rsid w:val="009A6268"/>
    <w:rsid w:val="009B0C7A"/>
    <w:rsid w:val="009B1D02"/>
    <w:rsid w:val="009B1F0B"/>
    <w:rsid w:val="009B2C69"/>
    <w:rsid w:val="009B37C0"/>
    <w:rsid w:val="009B6531"/>
    <w:rsid w:val="009B6AFA"/>
    <w:rsid w:val="009B72C3"/>
    <w:rsid w:val="009B7F8D"/>
    <w:rsid w:val="009C1E40"/>
    <w:rsid w:val="009C24D9"/>
    <w:rsid w:val="009C3B95"/>
    <w:rsid w:val="009C4E83"/>
    <w:rsid w:val="009C5C17"/>
    <w:rsid w:val="009C62A2"/>
    <w:rsid w:val="009C6B3F"/>
    <w:rsid w:val="009C75C5"/>
    <w:rsid w:val="009C7C43"/>
    <w:rsid w:val="009C7CAB"/>
    <w:rsid w:val="009D161B"/>
    <w:rsid w:val="009D1A9C"/>
    <w:rsid w:val="009D1B5C"/>
    <w:rsid w:val="009D260B"/>
    <w:rsid w:val="009D32F1"/>
    <w:rsid w:val="009D367F"/>
    <w:rsid w:val="009D3B31"/>
    <w:rsid w:val="009D3D3F"/>
    <w:rsid w:val="009D3FFD"/>
    <w:rsid w:val="009D5DFA"/>
    <w:rsid w:val="009D5E6A"/>
    <w:rsid w:val="009D66B4"/>
    <w:rsid w:val="009D7274"/>
    <w:rsid w:val="009D794F"/>
    <w:rsid w:val="009D7B50"/>
    <w:rsid w:val="009E1E8A"/>
    <w:rsid w:val="009E1EC3"/>
    <w:rsid w:val="009E2764"/>
    <w:rsid w:val="009E2C25"/>
    <w:rsid w:val="009E2E0C"/>
    <w:rsid w:val="009E370D"/>
    <w:rsid w:val="009E711A"/>
    <w:rsid w:val="009F015C"/>
    <w:rsid w:val="009F0A3D"/>
    <w:rsid w:val="009F0FB0"/>
    <w:rsid w:val="009F1E6E"/>
    <w:rsid w:val="009F24AA"/>
    <w:rsid w:val="009F2C52"/>
    <w:rsid w:val="009F4B44"/>
    <w:rsid w:val="009F4C0E"/>
    <w:rsid w:val="009F503F"/>
    <w:rsid w:val="009F522F"/>
    <w:rsid w:val="009F52D1"/>
    <w:rsid w:val="009F55A1"/>
    <w:rsid w:val="009F5C04"/>
    <w:rsid w:val="009F643D"/>
    <w:rsid w:val="009F66C2"/>
    <w:rsid w:val="009F6A44"/>
    <w:rsid w:val="009F6C01"/>
    <w:rsid w:val="00A009CB"/>
    <w:rsid w:val="00A00E8C"/>
    <w:rsid w:val="00A01A32"/>
    <w:rsid w:val="00A01BBC"/>
    <w:rsid w:val="00A02295"/>
    <w:rsid w:val="00A02C9A"/>
    <w:rsid w:val="00A02D1B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0F2"/>
    <w:rsid w:val="00A1070D"/>
    <w:rsid w:val="00A1174A"/>
    <w:rsid w:val="00A11A81"/>
    <w:rsid w:val="00A12EE3"/>
    <w:rsid w:val="00A15469"/>
    <w:rsid w:val="00A15F89"/>
    <w:rsid w:val="00A168B0"/>
    <w:rsid w:val="00A2064E"/>
    <w:rsid w:val="00A20CD5"/>
    <w:rsid w:val="00A21393"/>
    <w:rsid w:val="00A22982"/>
    <w:rsid w:val="00A22D18"/>
    <w:rsid w:val="00A22D41"/>
    <w:rsid w:val="00A2335C"/>
    <w:rsid w:val="00A242AF"/>
    <w:rsid w:val="00A2515F"/>
    <w:rsid w:val="00A25430"/>
    <w:rsid w:val="00A258FE"/>
    <w:rsid w:val="00A25E90"/>
    <w:rsid w:val="00A26CB2"/>
    <w:rsid w:val="00A26DF6"/>
    <w:rsid w:val="00A271E3"/>
    <w:rsid w:val="00A27C04"/>
    <w:rsid w:val="00A30A2B"/>
    <w:rsid w:val="00A30E71"/>
    <w:rsid w:val="00A32FD3"/>
    <w:rsid w:val="00A33763"/>
    <w:rsid w:val="00A346C1"/>
    <w:rsid w:val="00A347FE"/>
    <w:rsid w:val="00A3485C"/>
    <w:rsid w:val="00A357B6"/>
    <w:rsid w:val="00A35962"/>
    <w:rsid w:val="00A35A25"/>
    <w:rsid w:val="00A35F3B"/>
    <w:rsid w:val="00A3602B"/>
    <w:rsid w:val="00A365DF"/>
    <w:rsid w:val="00A368FE"/>
    <w:rsid w:val="00A36951"/>
    <w:rsid w:val="00A377B5"/>
    <w:rsid w:val="00A4018A"/>
    <w:rsid w:val="00A4092C"/>
    <w:rsid w:val="00A442AD"/>
    <w:rsid w:val="00A442E5"/>
    <w:rsid w:val="00A44A58"/>
    <w:rsid w:val="00A45800"/>
    <w:rsid w:val="00A46FD9"/>
    <w:rsid w:val="00A4790D"/>
    <w:rsid w:val="00A4799D"/>
    <w:rsid w:val="00A50194"/>
    <w:rsid w:val="00A50DE8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2CEB"/>
    <w:rsid w:val="00A63102"/>
    <w:rsid w:val="00A636C6"/>
    <w:rsid w:val="00A64896"/>
    <w:rsid w:val="00A64AD0"/>
    <w:rsid w:val="00A64FB3"/>
    <w:rsid w:val="00A65479"/>
    <w:rsid w:val="00A65620"/>
    <w:rsid w:val="00A66705"/>
    <w:rsid w:val="00A6697D"/>
    <w:rsid w:val="00A67874"/>
    <w:rsid w:val="00A67D4B"/>
    <w:rsid w:val="00A70169"/>
    <w:rsid w:val="00A70822"/>
    <w:rsid w:val="00A7173A"/>
    <w:rsid w:val="00A7262B"/>
    <w:rsid w:val="00A731CB"/>
    <w:rsid w:val="00A74F9E"/>
    <w:rsid w:val="00A75961"/>
    <w:rsid w:val="00A7603D"/>
    <w:rsid w:val="00A81581"/>
    <w:rsid w:val="00A821BE"/>
    <w:rsid w:val="00A83CAD"/>
    <w:rsid w:val="00A84960"/>
    <w:rsid w:val="00A84B62"/>
    <w:rsid w:val="00A85225"/>
    <w:rsid w:val="00A85353"/>
    <w:rsid w:val="00A86051"/>
    <w:rsid w:val="00A8620D"/>
    <w:rsid w:val="00A8624A"/>
    <w:rsid w:val="00A87444"/>
    <w:rsid w:val="00A876E3"/>
    <w:rsid w:val="00A879B1"/>
    <w:rsid w:val="00A90901"/>
    <w:rsid w:val="00A9283C"/>
    <w:rsid w:val="00A93FF6"/>
    <w:rsid w:val="00A94093"/>
    <w:rsid w:val="00A958D7"/>
    <w:rsid w:val="00A96EDD"/>
    <w:rsid w:val="00A975E8"/>
    <w:rsid w:val="00AA01A0"/>
    <w:rsid w:val="00AA0A27"/>
    <w:rsid w:val="00AA13C2"/>
    <w:rsid w:val="00AA22B3"/>
    <w:rsid w:val="00AA421E"/>
    <w:rsid w:val="00AA462F"/>
    <w:rsid w:val="00AA5749"/>
    <w:rsid w:val="00AA5EED"/>
    <w:rsid w:val="00AA7B98"/>
    <w:rsid w:val="00AA7F5F"/>
    <w:rsid w:val="00AB0494"/>
    <w:rsid w:val="00AB13E3"/>
    <w:rsid w:val="00AB28D3"/>
    <w:rsid w:val="00AB373E"/>
    <w:rsid w:val="00AB462C"/>
    <w:rsid w:val="00AB5017"/>
    <w:rsid w:val="00AB53F5"/>
    <w:rsid w:val="00AB6B0C"/>
    <w:rsid w:val="00AB6E65"/>
    <w:rsid w:val="00AB7560"/>
    <w:rsid w:val="00AB7722"/>
    <w:rsid w:val="00AC0B6C"/>
    <w:rsid w:val="00AC1B75"/>
    <w:rsid w:val="00AC1EF9"/>
    <w:rsid w:val="00AC2965"/>
    <w:rsid w:val="00AC46C2"/>
    <w:rsid w:val="00AC4F42"/>
    <w:rsid w:val="00AC4F96"/>
    <w:rsid w:val="00AC6368"/>
    <w:rsid w:val="00AC6426"/>
    <w:rsid w:val="00AC698E"/>
    <w:rsid w:val="00AD0E65"/>
    <w:rsid w:val="00AD277A"/>
    <w:rsid w:val="00AD2E30"/>
    <w:rsid w:val="00AD3DAA"/>
    <w:rsid w:val="00AD4049"/>
    <w:rsid w:val="00AD4106"/>
    <w:rsid w:val="00AD41B8"/>
    <w:rsid w:val="00AD478D"/>
    <w:rsid w:val="00AD5647"/>
    <w:rsid w:val="00AD6CD6"/>
    <w:rsid w:val="00AD7E10"/>
    <w:rsid w:val="00AE0109"/>
    <w:rsid w:val="00AE025A"/>
    <w:rsid w:val="00AE053F"/>
    <w:rsid w:val="00AE0749"/>
    <w:rsid w:val="00AE1F8F"/>
    <w:rsid w:val="00AE224A"/>
    <w:rsid w:val="00AE22E4"/>
    <w:rsid w:val="00AE260B"/>
    <w:rsid w:val="00AE2CC1"/>
    <w:rsid w:val="00AE2EEA"/>
    <w:rsid w:val="00AE3391"/>
    <w:rsid w:val="00AE3E1D"/>
    <w:rsid w:val="00AE4010"/>
    <w:rsid w:val="00AE4591"/>
    <w:rsid w:val="00AE4C3E"/>
    <w:rsid w:val="00AE50D2"/>
    <w:rsid w:val="00AE7B8D"/>
    <w:rsid w:val="00AE7ECE"/>
    <w:rsid w:val="00AF0762"/>
    <w:rsid w:val="00AF1377"/>
    <w:rsid w:val="00AF1BCD"/>
    <w:rsid w:val="00AF2E01"/>
    <w:rsid w:val="00AF470E"/>
    <w:rsid w:val="00AF5C04"/>
    <w:rsid w:val="00AF5E3E"/>
    <w:rsid w:val="00AF64CF"/>
    <w:rsid w:val="00AF688E"/>
    <w:rsid w:val="00AF7405"/>
    <w:rsid w:val="00AF75CE"/>
    <w:rsid w:val="00B00398"/>
    <w:rsid w:val="00B02884"/>
    <w:rsid w:val="00B029AD"/>
    <w:rsid w:val="00B02A0B"/>
    <w:rsid w:val="00B02C50"/>
    <w:rsid w:val="00B030EF"/>
    <w:rsid w:val="00B03C05"/>
    <w:rsid w:val="00B04194"/>
    <w:rsid w:val="00B0421F"/>
    <w:rsid w:val="00B05075"/>
    <w:rsid w:val="00B05219"/>
    <w:rsid w:val="00B0677D"/>
    <w:rsid w:val="00B069D5"/>
    <w:rsid w:val="00B07ABA"/>
    <w:rsid w:val="00B10321"/>
    <w:rsid w:val="00B11B62"/>
    <w:rsid w:val="00B12135"/>
    <w:rsid w:val="00B1456D"/>
    <w:rsid w:val="00B14C71"/>
    <w:rsid w:val="00B17440"/>
    <w:rsid w:val="00B20B0C"/>
    <w:rsid w:val="00B21903"/>
    <w:rsid w:val="00B21958"/>
    <w:rsid w:val="00B21F46"/>
    <w:rsid w:val="00B22143"/>
    <w:rsid w:val="00B223E3"/>
    <w:rsid w:val="00B248E3"/>
    <w:rsid w:val="00B24ED7"/>
    <w:rsid w:val="00B2520C"/>
    <w:rsid w:val="00B2581D"/>
    <w:rsid w:val="00B25946"/>
    <w:rsid w:val="00B25F85"/>
    <w:rsid w:val="00B27B31"/>
    <w:rsid w:val="00B27B92"/>
    <w:rsid w:val="00B27F69"/>
    <w:rsid w:val="00B30D45"/>
    <w:rsid w:val="00B3137D"/>
    <w:rsid w:val="00B31914"/>
    <w:rsid w:val="00B31CE1"/>
    <w:rsid w:val="00B32F64"/>
    <w:rsid w:val="00B33051"/>
    <w:rsid w:val="00B3335F"/>
    <w:rsid w:val="00B3513C"/>
    <w:rsid w:val="00B35236"/>
    <w:rsid w:val="00B3558F"/>
    <w:rsid w:val="00B35735"/>
    <w:rsid w:val="00B35941"/>
    <w:rsid w:val="00B35B3F"/>
    <w:rsid w:val="00B35BFB"/>
    <w:rsid w:val="00B36C11"/>
    <w:rsid w:val="00B37B2B"/>
    <w:rsid w:val="00B4005F"/>
    <w:rsid w:val="00B403E4"/>
    <w:rsid w:val="00B4131B"/>
    <w:rsid w:val="00B41E99"/>
    <w:rsid w:val="00B44118"/>
    <w:rsid w:val="00B4456F"/>
    <w:rsid w:val="00B44EB8"/>
    <w:rsid w:val="00B456A4"/>
    <w:rsid w:val="00B4595F"/>
    <w:rsid w:val="00B459EF"/>
    <w:rsid w:val="00B500B8"/>
    <w:rsid w:val="00B51077"/>
    <w:rsid w:val="00B51DE8"/>
    <w:rsid w:val="00B51E5A"/>
    <w:rsid w:val="00B52270"/>
    <w:rsid w:val="00B5254F"/>
    <w:rsid w:val="00B532E3"/>
    <w:rsid w:val="00B54E56"/>
    <w:rsid w:val="00B54E9A"/>
    <w:rsid w:val="00B55211"/>
    <w:rsid w:val="00B55835"/>
    <w:rsid w:val="00B55D36"/>
    <w:rsid w:val="00B562D0"/>
    <w:rsid w:val="00B57E71"/>
    <w:rsid w:val="00B632A6"/>
    <w:rsid w:val="00B646D7"/>
    <w:rsid w:val="00B65F48"/>
    <w:rsid w:val="00B6646C"/>
    <w:rsid w:val="00B66D9E"/>
    <w:rsid w:val="00B66DEC"/>
    <w:rsid w:val="00B676B3"/>
    <w:rsid w:val="00B70233"/>
    <w:rsid w:val="00B71428"/>
    <w:rsid w:val="00B71AB5"/>
    <w:rsid w:val="00B71C99"/>
    <w:rsid w:val="00B73B5F"/>
    <w:rsid w:val="00B742CA"/>
    <w:rsid w:val="00B74A6B"/>
    <w:rsid w:val="00B75B05"/>
    <w:rsid w:val="00B769E2"/>
    <w:rsid w:val="00B76AB1"/>
    <w:rsid w:val="00B77BBA"/>
    <w:rsid w:val="00B80B09"/>
    <w:rsid w:val="00B80DAF"/>
    <w:rsid w:val="00B81941"/>
    <w:rsid w:val="00B83522"/>
    <w:rsid w:val="00B83BAA"/>
    <w:rsid w:val="00B8502B"/>
    <w:rsid w:val="00B85E1C"/>
    <w:rsid w:val="00B863D1"/>
    <w:rsid w:val="00B86DA5"/>
    <w:rsid w:val="00B87693"/>
    <w:rsid w:val="00B903B2"/>
    <w:rsid w:val="00B90E0A"/>
    <w:rsid w:val="00B9131B"/>
    <w:rsid w:val="00B9193D"/>
    <w:rsid w:val="00B91C4E"/>
    <w:rsid w:val="00B929C9"/>
    <w:rsid w:val="00B92F43"/>
    <w:rsid w:val="00B933C4"/>
    <w:rsid w:val="00B93E51"/>
    <w:rsid w:val="00B93ED0"/>
    <w:rsid w:val="00B9494B"/>
    <w:rsid w:val="00B95349"/>
    <w:rsid w:val="00B96945"/>
    <w:rsid w:val="00BA00CA"/>
    <w:rsid w:val="00BA0A19"/>
    <w:rsid w:val="00BA0A59"/>
    <w:rsid w:val="00BA2E2F"/>
    <w:rsid w:val="00BA3A98"/>
    <w:rsid w:val="00BA497D"/>
    <w:rsid w:val="00BA52CA"/>
    <w:rsid w:val="00BA64B7"/>
    <w:rsid w:val="00BA6674"/>
    <w:rsid w:val="00BA6E9A"/>
    <w:rsid w:val="00BA70BE"/>
    <w:rsid w:val="00BA7766"/>
    <w:rsid w:val="00BB037D"/>
    <w:rsid w:val="00BB1928"/>
    <w:rsid w:val="00BB201C"/>
    <w:rsid w:val="00BB249C"/>
    <w:rsid w:val="00BB2BAD"/>
    <w:rsid w:val="00BB3739"/>
    <w:rsid w:val="00BB42F8"/>
    <w:rsid w:val="00BB50C1"/>
    <w:rsid w:val="00BB541A"/>
    <w:rsid w:val="00BB5EC9"/>
    <w:rsid w:val="00BB62D4"/>
    <w:rsid w:val="00BB6D30"/>
    <w:rsid w:val="00BB72B7"/>
    <w:rsid w:val="00BB7E2B"/>
    <w:rsid w:val="00BB7F06"/>
    <w:rsid w:val="00BC0BC4"/>
    <w:rsid w:val="00BC1CFE"/>
    <w:rsid w:val="00BC2397"/>
    <w:rsid w:val="00BC2B52"/>
    <w:rsid w:val="00BC374F"/>
    <w:rsid w:val="00BC3889"/>
    <w:rsid w:val="00BC3CB7"/>
    <w:rsid w:val="00BC4893"/>
    <w:rsid w:val="00BC4917"/>
    <w:rsid w:val="00BC60D3"/>
    <w:rsid w:val="00BC6227"/>
    <w:rsid w:val="00BC657D"/>
    <w:rsid w:val="00BC6744"/>
    <w:rsid w:val="00BC69C7"/>
    <w:rsid w:val="00BC7629"/>
    <w:rsid w:val="00BC769D"/>
    <w:rsid w:val="00BD1030"/>
    <w:rsid w:val="00BD1271"/>
    <w:rsid w:val="00BD1D11"/>
    <w:rsid w:val="00BD3446"/>
    <w:rsid w:val="00BD3F70"/>
    <w:rsid w:val="00BD45FE"/>
    <w:rsid w:val="00BD4B5B"/>
    <w:rsid w:val="00BD5095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5F7A"/>
    <w:rsid w:val="00BE63C3"/>
    <w:rsid w:val="00BE6B42"/>
    <w:rsid w:val="00BE7573"/>
    <w:rsid w:val="00BF043E"/>
    <w:rsid w:val="00BF06FE"/>
    <w:rsid w:val="00BF1828"/>
    <w:rsid w:val="00BF19A0"/>
    <w:rsid w:val="00BF26B2"/>
    <w:rsid w:val="00BF3CAC"/>
    <w:rsid w:val="00BF417A"/>
    <w:rsid w:val="00BF4268"/>
    <w:rsid w:val="00BF45D1"/>
    <w:rsid w:val="00BF4965"/>
    <w:rsid w:val="00BF5378"/>
    <w:rsid w:val="00BF5D98"/>
    <w:rsid w:val="00BF5FC8"/>
    <w:rsid w:val="00BF6D3C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1AB9"/>
    <w:rsid w:val="00C13761"/>
    <w:rsid w:val="00C14536"/>
    <w:rsid w:val="00C14E60"/>
    <w:rsid w:val="00C1510F"/>
    <w:rsid w:val="00C158D6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55B1"/>
    <w:rsid w:val="00C262B5"/>
    <w:rsid w:val="00C266B7"/>
    <w:rsid w:val="00C2711F"/>
    <w:rsid w:val="00C30203"/>
    <w:rsid w:val="00C303DD"/>
    <w:rsid w:val="00C303F1"/>
    <w:rsid w:val="00C31ED6"/>
    <w:rsid w:val="00C3236E"/>
    <w:rsid w:val="00C327ED"/>
    <w:rsid w:val="00C3313E"/>
    <w:rsid w:val="00C33633"/>
    <w:rsid w:val="00C34766"/>
    <w:rsid w:val="00C34BBE"/>
    <w:rsid w:val="00C36B27"/>
    <w:rsid w:val="00C36D81"/>
    <w:rsid w:val="00C37C09"/>
    <w:rsid w:val="00C4010D"/>
    <w:rsid w:val="00C4346F"/>
    <w:rsid w:val="00C438C3"/>
    <w:rsid w:val="00C444E0"/>
    <w:rsid w:val="00C45A0D"/>
    <w:rsid w:val="00C46036"/>
    <w:rsid w:val="00C4617F"/>
    <w:rsid w:val="00C46228"/>
    <w:rsid w:val="00C46612"/>
    <w:rsid w:val="00C4691D"/>
    <w:rsid w:val="00C4695C"/>
    <w:rsid w:val="00C47037"/>
    <w:rsid w:val="00C476D6"/>
    <w:rsid w:val="00C47FD3"/>
    <w:rsid w:val="00C501DA"/>
    <w:rsid w:val="00C50225"/>
    <w:rsid w:val="00C50449"/>
    <w:rsid w:val="00C504E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5370"/>
    <w:rsid w:val="00C56FA4"/>
    <w:rsid w:val="00C57147"/>
    <w:rsid w:val="00C571B6"/>
    <w:rsid w:val="00C61D73"/>
    <w:rsid w:val="00C634F5"/>
    <w:rsid w:val="00C65064"/>
    <w:rsid w:val="00C65643"/>
    <w:rsid w:val="00C65791"/>
    <w:rsid w:val="00C65872"/>
    <w:rsid w:val="00C65C92"/>
    <w:rsid w:val="00C662FE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4DC8"/>
    <w:rsid w:val="00C75126"/>
    <w:rsid w:val="00C7519D"/>
    <w:rsid w:val="00C7522D"/>
    <w:rsid w:val="00C76D44"/>
    <w:rsid w:val="00C77EBD"/>
    <w:rsid w:val="00C80560"/>
    <w:rsid w:val="00C814B2"/>
    <w:rsid w:val="00C814D3"/>
    <w:rsid w:val="00C81E1A"/>
    <w:rsid w:val="00C8219B"/>
    <w:rsid w:val="00C8279B"/>
    <w:rsid w:val="00C83398"/>
    <w:rsid w:val="00C836B2"/>
    <w:rsid w:val="00C8395B"/>
    <w:rsid w:val="00C84593"/>
    <w:rsid w:val="00C84CD3"/>
    <w:rsid w:val="00C85AB6"/>
    <w:rsid w:val="00C86398"/>
    <w:rsid w:val="00C86563"/>
    <w:rsid w:val="00C8744B"/>
    <w:rsid w:val="00C8750B"/>
    <w:rsid w:val="00C90436"/>
    <w:rsid w:val="00C9079D"/>
    <w:rsid w:val="00C908F7"/>
    <w:rsid w:val="00C9120B"/>
    <w:rsid w:val="00C92650"/>
    <w:rsid w:val="00C92AC7"/>
    <w:rsid w:val="00C93285"/>
    <w:rsid w:val="00C937CC"/>
    <w:rsid w:val="00C938E7"/>
    <w:rsid w:val="00C942C4"/>
    <w:rsid w:val="00C9434C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4CC"/>
    <w:rsid w:val="00CA2FD6"/>
    <w:rsid w:val="00CA477C"/>
    <w:rsid w:val="00CA4EE1"/>
    <w:rsid w:val="00CA52A3"/>
    <w:rsid w:val="00CA5701"/>
    <w:rsid w:val="00CA5C91"/>
    <w:rsid w:val="00CA6CB8"/>
    <w:rsid w:val="00CB042F"/>
    <w:rsid w:val="00CB0A05"/>
    <w:rsid w:val="00CB0E47"/>
    <w:rsid w:val="00CB2277"/>
    <w:rsid w:val="00CB2797"/>
    <w:rsid w:val="00CB2900"/>
    <w:rsid w:val="00CB319B"/>
    <w:rsid w:val="00CB41A2"/>
    <w:rsid w:val="00CB45FA"/>
    <w:rsid w:val="00CB4A90"/>
    <w:rsid w:val="00CB4AFE"/>
    <w:rsid w:val="00CB5AD5"/>
    <w:rsid w:val="00CB5F89"/>
    <w:rsid w:val="00CB6C74"/>
    <w:rsid w:val="00CB75F3"/>
    <w:rsid w:val="00CC1988"/>
    <w:rsid w:val="00CC20FB"/>
    <w:rsid w:val="00CC251C"/>
    <w:rsid w:val="00CC2733"/>
    <w:rsid w:val="00CC28A5"/>
    <w:rsid w:val="00CC2D48"/>
    <w:rsid w:val="00CC31B6"/>
    <w:rsid w:val="00CC349F"/>
    <w:rsid w:val="00CC4631"/>
    <w:rsid w:val="00CC5042"/>
    <w:rsid w:val="00CC5666"/>
    <w:rsid w:val="00CC57C1"/>
    <w:rsid w:val="00CC78EF"/>
    <w:rsid w:val="00CC7A92"/>
    <w:rsid w:val="00CD04E0"/>
    <w:rsid w:val="00CD1513"/>
    <w:rsid w:val="00CD2080"/>
    <w:rsid w:val="00CD2629"/>
    <w:rsid w:val="00CD3033"/>
    <w:rsid w:val="00CD4347"/>
    <w:rsid w:val="00CD4865"/>
    <w:rsid w:val="00CD4E16"/>
    <w:rsid w:val="00CD513F"/>
    <w:rsid w:val="00CD5C71"/>
    <w:rsid w:val="00CD61ED"/>
    <w:rsid w:val="00CD7661"/>
    <w:rsid w:val="00CD776E"/>
    <w:rsid w:val="00CE1427"/>
    <w:rsid w:val="00CE1AAC"/>
    <w:rsid w:val="00CE1EC9"/>
    <w:rsid w:val="00CE331A"/>
    <w:rsid w:val="00CE3671"/>
    <w:rsid w:val="00CE39F2"/>
    <w:rsid w:val="00CE3B2D"/>
    <w:rsid w:val="00CE4639"/>
    <w:rsid w:val="00CE46B8"/>
    <w:rsid w:val="00CE4D6C"/>
    <w:rsid w:val="00CE4F1A"/>
    <w:rsid w:val="00CE55D3"/>
    <w:rsid w:val="00CE5B0A"/>
    <w:rsid w:val="00CE6446"/>
    <w:rsid w:val="00CE674D"/>
    <w:rsid w:val="00CE67B7"/>
    <w:rsid w:val="00CE6E28"/>
    <w:rsid w:val="00CE7E05"/>
    <w:rsid w:val="00CF0691"/>
    <w:rsid w:val="00CF1378"/>
    <w:rsid w:val="00CF1C12"/>
    <w:rsid w:val="00CF20D3"/>
    <w:rsid w:val="00CF289B"/>
    <w:rsid w:val="00CF338E"/>
    <w:rsid w:val="00CF3994"/>
    <w:rsid w:val="00CF7355"/>
    <w:rsid w:val="00D00950"/>
    <w:rsid w:val="00D00D4D"/>
    <w:rsid w:val="00D01E93"/>
    <w:rsid w:val="00D02088"/>
    <w:rsid w:val="00D02DAE"/>
    <w:rsid w:val="00D031E4"/>
    <w:rsid w:val="00D04E0C"/>
    <w:rsid w:val="00D050EC"/>
    <w:rsid w:val="00D0591C"/>
    <w:rsid w:val="00D05ACF"/>
    <w:rsid w:val="00D10B53"/>
    <w:rsid w:val="00D111BF"/>
    <w:rsid w:val="00D113A5"/>
    <w:rsid w:val="00D11591"/>
    <w:rsid w:val="00D1194F"/>
    <w:rsid w:val="00D128BE"/>
    <w:rsid w:val="00D14716"/>
    <w:rsid w:val="00D14B2F"/>
    <w:rsid w:val="00D14D4A"/>
    <w:rsid w:val="00D15BE9"/>
    <w:rsid w:val="00D16A0E"/>
    <w:rsid w:val="00D17012"/>
    <w:rsid w:val="00D204B3"/>
    <w:rsid w:val="00D2057D"/>
    <w:rsid w:val="00D2113B"/>
    <w:rsid w:val="00D218D5"/>
    <w:rsid w:val="00D21FAB"/>
    <w:rsid w:val="00D2204D"/>
    <w:rsid w:val="00D22A51"/>
    <w:rsid w:val="00D23206"/>
    <w:rsid w:val="00D234F4"/>
    <w:rsid w:val="00D23593"/>
    <w:rsid w:val="00D24921"/>
    <w:rsid w:val="00D24E86"/>
    <w:rsid w:val="00D2702D"/>
    <w:rsid w:val="00D27808"/>
    <w:rsid w:val="00D27CE7"/>
    <w:rsid w:val="00D304DA"/>
    <w:rsid w:val="00D308FE"/>
    <w:rsid w:val="00D30A31"/>
    <w:rsid w:val="00D30F1C"/>
    <w:rsid w:val="00D31118"/>
    <w:rsid w:val="00D314B5"/>
    <w:rsid w:val="00D31805"/>
    <w:rsid w:val="00D321C5"/>
    <w:rsid w:val="00D346AB"/>
    <w:rsid w:val="00D36D2C"/>
    <w:rsid w:val="00D36E03"/>
    <w:rsid w:val="00D373EF"/>
    <w:rsid w:val="00D4072D"/>
    <w:rsid w:val="00D41F8C"/>
    <w:rsid w:val="00D42971"/>
    <w:rsid w:val="00D43FC8"/>
    <w:rsid w:val="00D44C54"/>
    <w:rsid w:val="00D456D4"/>
    <w:rsid w:val="00D466BB"/>
    <w:rsid w:val="00D47EC5"/>
    <w:rsid w:val="00D47F08"/>
    <w:rsid w:val="00D50590"/>
    <w:rsid w:val="00D50C19"/>
    <w:rsid w:val="00D51A27"/>
    <w:rsid w:val="00D54970"/>
    <w:rsid w:val="00D56E43"/>
    <w:rsid w:val="00D571F9"/>
    <w:rsid w:val="00D57A25"/>
    <w:rsid w:val="00D60733"/>
    <w:rsid w:val="00D60BB2"/>
    <w:rsid w:val="00D60E29"/>
    <w:rsid w:val="00D61607"/>
    <w:rsid w:val="00D62255"/>
    <w:rsid w:val="00D6249A"/>
    <w:rsid w:val="00D62B59"/>
    <w:rsid w:val="00D62CAA"/>
    <w:rsid w:val="00D632C4"/>
    <w:rsid w:val="00D632E2"/>
    <w:rsid w:val="00D636E4"/>
    <w:rsid w:val="00D63E46"/>
    <w:rsid w:val="00D64C88"/>
    <w:rsid w:val="00D64E72"/>
    <w:rsid w:val="00D65B00"/>
    <w:rsid w:val="00D65E61"/>
    <w:rsid w:val="00D66262"/>
    <w:rsid w:val="00D66C1D"/>
    <w:rsid w:val="00D67C41"/>
    <w:rsid w:val="00D702D9"/>
    <w:rsid w:val="00D70AF9"/>
    <w:rsid w:val="00D70F5F"/>
    <w:rsid w:val="00D7170E"/>
    <w:rsid w:val="00D722A7"/>
    <w:rsid w:val="00D72F5B"/>
    <w:rsid w:val="00D73995"/>
    <w:rsid w:val="00D73E33"/>
    <w:rsid w:val="00D7526D"/>
    <w:rsid w:val="00D7530A"/>
    <w:rsid w:val="00D760A7"/>
    <w:rsid w:val="00D7633F"/>
    <w:rsid w:val="00D7677F"/>
    <w:rsid w:val="00D76DB2"/>
    <w:rsid w:val="00D778B6"/>
    <w:rsid w:val="00D77F48"/>
    <w:rsid w:val="00D80650"/>
    <w:rsid w:val="00D8067E"/>
    <w:rsid w:val="00D8086C"/>
    <w:rsid w:val="00D80B20"/>
    <w:rsid w:val="00D82C63"/>
    <w:rsid w:val="00D83873"/>
    <w:rsid w:val="00D8432F"/>
    <w:rsid w:val="00D8502D"/>
    <w:rsid w:val="00D855AB"/>
    <w:rsid w:val="00D900C6"/>
    <w:rsid w:val="00D924F9"/>
    <w:rsid w:val="00D92AC5"/>
    <w:rsid w:val="00D94063"/>
    <w:rsid w:val="00D9691A"/>
    <w:rsid w:val="00D97A52"/>
    <w:rsid w:val="00D97F85"/>
    <w:rsid w:val="00DA162B"/>
    <w:rsid w:val="00DA19B0"/>
    <w:rsid w:val="00DA3FE8"/>
    <w:rsid w:val="00DA4AB5"/>
    <w:rsid w:val="00DA4CE2"/>
    <w:rsid w:val="00DA5771"/>
    <w:rsid w:val="00DA675F"/>
    <w:rsid w:val="00DA6C6A"/>
    <w:rsid w:val="00DB181A"/>
    <w:rsid w:val="00DB2A7A"/>
    <w:rsid w:val="00DB2C1E"/>
    <w:rsid w:val="00DB332B"/>
    <w:rsid w:val="00DB3C6E"/>
    <w:rsid w:val="00DB412E"/>
    <w:rsid w:val="00DB47ED"/>
    <w:rsid w:val="00DB5886"/>
    <w:rsid w:val="00DB5D2D"/>
    <w:rsid w:val="00DB5D93"/>
    <w:rsid w:val="00DB645F"/>
    <w:rsid w:val="00DB7CBC"/>
    <w:rsid w:val="00DC0A8E"/>
    <w:rsid w:val="00DC111D"/>
    <w:rsid w:val="00DC1911"/>
    <w:rsid w:val="00DC2386"/>
    <w:rsid w:val="00DC3F3E"/>
    <w:rsid w:val="00DC4526"/>
    <w:rsid w:val="00DC570B"/>
    <w:rsid w:val="00DC6152"/>
    <w:rsid w:val="00DC702D"/>
    <w:rsid w:val="00DC75C3"/>
    <w:rsid w:val="00DD0514"/>
    <w:rsid w:val="00DD064E"/>
    <w:rsid w:val="00DD0F1C"/>
    <w:rsid w:val="00DD18B4"/>
    <w:rsid w:val="00DD1958"/>
    <w:rsid w:val="00DD2D43"/>
    <w:rsid w:val="00DD3787"/>
    <w:rsid w:val="00DD51CA"/>
    <w:rsid w:val="00DD5D20"/>
    <w:rsid w:val="00DD66BF"/>
    <w:rsid w:val="00DD67CF"/>
    <w:rsid w:val="00DD78AF"/>
    <w:rsid w:val="00DD7B8B"/>
    <w:rsid w:val="00DD7F1F"/>
    <w:rsid w:val="00DE036F"/>
    <w:rsid w:val="00DE0D45"/>
    <w:rsid w:val="00DE0E0E"/>
    <w:rsid w:val="00DE12D3"/>
    <w:rsid w:val="00DE293A"/>
    <w:rsid w:val="00DE2A54"/>
    <w:rsid w:val="00DE2EC3"/>
    <w:rsid w:val="00DE3E46"/>
    <w:rsid w:val="00DE403A"/>
    <w:rsid w:val="00DE4B1E"/>
    <w:rsid w:val="00DE4F88"/>
    <w:rsid w:val="00DE5A9B"/>
    <w:rsid w:val="00DE6261"/>
    <w:rsid w:val="00DE62B2"/>
    <w:rsid w:val="00DF073C"/>
    <w:rsid w:val="00DF1FB8"/>
    <w:rsid w:val="00DF21CB"/>
    <w:rsid w:val="00DF4B2C"/>
    <w:rsid w:val="00DF5BB5"/>
    <w:rsid w:val="00DF633B"/>
    <w:rsid w:val="00DF65B0"/>
    <w:rsid w:val="00DF67D5"/>
    <w:rsid w:val="00DF7B62"/>
    <w:rsid w:val="00E001C0"/>
    <w:rsid w:val="00E002ED"/>
    <w:rsid w:val="00E014D6"/>
    <w:rsid w:val="00E01BE8"/>
    <w:rsid w:val="00E01D27"/>
    <w:rsid w:val="00E026BC"/>
    <w:rsid w:val="00E0282B"/>
    <w:rsid w:val="00E034EF"/>
    <w:rsid w:val="00E03572"/>
    <w:rsid w:val="00E03ECD"/>
    <w:rsid w:val="00E05598"/>
    <w:rsid w:val="00E05668"/>
    <w:rsid w:val="00E0768B"/>
    <w:rsid w:val="00E11309"/>
    <w:rsid w:val="00E114A2"/>
    <w:rsid w:val="00E11E43"/>
    <w:rsid w:val="00E120E2"/>
    <w:rsid w:val="00E12284"/>
    <w:rsid w:val="00E1284F"/>
    <w:rsid w:val="00E130D6"/>
    <w:rsid w:val="00E131A0"/>
    <w:rsid w:val="00E13A4C"/>
    <w:rsid w:val="00E14899"/>
    <w:rsid w:val="00E14E0B"/>
    <w:rsid w:val="00E15312"/>
    <w:rsid w:val="00E15A8B"/>
    <w:rsid w:val="00E209C5"/>
    <w:rsid w:val="00E23C83"/>
    <w:rsid w:val="00E247EE"/>
    <w:rsid w:val="00E24ED5"/>
    <w:rsid w:val="00E25526"/>
    <w:rsid w:val="00E261DB"/>
    <w:rsid w:val="00E304C9"/>
    <w:rsid w:val="00E308AF"/>
    <w:rsid w:val="00E3180C"/>
    <w:rsid w:val="00E3182B"/>
    <w:rsid w:val="00E31C41"/>
    <w:rsid w:val="00E323B9"/>
    <w:rsid w:val="00E32A28"/>
    <w:rsid w:val="00E334D1"/>
    <w:rsid w:val="00E33CB2"/>
    <w:rsid w:val="00E3577C"/>
    <w:rsid w:val="00E35997"/>
    <w:rsid w:val="00E35F53"/>
    <w:rsid w:val="00E37196"/>
    <w:rsid w:val="00E37996"/>
    <w:rsid w:val="00E37B81"/>
    <w:rsid w:val="00E37E8D"/>
    <w:rsid w:val="00E40502"/>
    <w:rsid w:val="00E4066D"/>
    <w:rsid w:val="00E40728"/>
    <w:rsid w:val="00E41C31"/>
    <w:rsid w:val="00E43750"/>
    <w:rsid w:val="00E437B7"/>
    <w:rsid w:val="00E43FB1"/>
    <w:rsid w:val="00E456BA"/>
    <w:rsid w:val="00E457FE"/>
    <w:rsid w:val="00E45D36"/>
    <w:rsid w:val="00E46025"/>
    <w:rsid w:val="00E47145"/>
    <w:rsid w:val="00E473F7"/>
    <w:rsid w:val="00E47565"/>
    <w:rsid w:val="00E47A7E"/>
    <w:rsid w:val="00E5148E"/>
    <w:rsid w:val="00E5321D"/>
    <w:rsid w:val="00E55919"/>
    <w:rsid w:val="00E56624"/>
    <w:rsid w:val="00E56738"/>
    <w:rsid w:val="00E57BBF"/>
    <w:rsid w:val="00E61F43"/>
    <w:rsid w:val="00E62050"/>
    <w:rsid w:val="00E6220C"/>
    <w:rsid w:val="00E62348"/>
    <w:rsid w:val="00E62BF5"/>
    <w:rsid w:val="00E62DF1"/>
    <w:rsid w:val="00E631C3"/>
    <w:rsid w:val="00E634E1"/>
    <w:rsid w:val="00E705F4"/>
    <w:rsid w:val="00E70FBF"/>
    <w:rsid w:val="00E724C4"/>
    <w:rsid w:val="00E7272C"/>
    <w:rsid w:val="00E72BFC"/>
    <w:rsid w:val="00E735B7"/>
    <w:rsid w:val="00E73F51"/>
    <w:rsid w:val="00E754BA"/>
    <w:rsid w:val="00E76D95"/>
    <w:rsid w:val="00E77D03"/>
    <w:rsid w:val="00E80901"/>
    <w:rsid w:val="00E80E39"/>
    <w:rsid w:val="00E81930"/>
    <w:rsid w:val="00E81B55"/>
    <w:rsid w:val="00E82B89"/>
    <w:rsid w:val="00E82C5B"/>
    <w:rsid w:val="00E82E44"/>
    <w:rsid w:val="00E832EA"/>
    <w:rsid w:val="00E8379B"/>
    <w:rsid w:val="00E8443D"/>
    <w:rsid w:val="00E8445D"/>
    <w:rsid w:val="00E85C6F"/>
    <w:rsid w:val="00E86A37"/>
    <w:rsid w:val="00E86EBB"/>
    <w:rsid w:val="00E87655"/>
    <w:rsid w:val="00E87ED1"/>
    <w:rsid w:val="00E90591"/>
    <w:rsid w:val="00E907C5"/>
    <w:rsid w:val="00E90CAC"/>
    <w:rsid w:val="00E91125"/>
    <w:rsid w:val="00E9143A"/>
    <w:rsid w:val="00E91A9F"/>
    <w:rsid w:val="00E91AF8"/>
    <w:rsid w:val="00E91B04"/>
    <w:rsid w:val="00E9228B"/>
    <w:rsid w:val="00E935DB"/>
    <w:rsid w:val="00E94628"/>
    <w:rsid w:val="00E955C2"/>
    <w:rsid w:val="00E96054"/>
    <w:rsid w:val="00E97208"/>
    <w:rsid w:val="00E973B5"/>
    <w:rsid w:val="00EA037B"/>
    <w:rsid w:val="00EA0409"/>
    <w:rsid w:val="00EA12E9"/>
    <w:rsid w:val="00EA172B"/>
    <w:rsid w:val="00EA1C0A"/>
    <w:rsid w:val="00EA28DE"/>
    <w:rsid w:val="00EA2C89"/>
    <w:rsid w:val="00EA3A95"/>
    <w:rsid w:val="00EA3D6A"/>
    <w:rsid w:val="00EA4753"/>
    <w:rsid w:val="00EA546A"/>
    <w:rsid w:val="00EA5CFC"/>
    <w:rsid w:val="00EB0756"/>
    <w:rsid w:val="00EB10A9"/>
    <w:rsid w:val="00EB116C"/>
    <w:rsid w:val="00EB285F"/>
    <w:rsid w:val="00EB3252"/>
    <w:rsid w:val="00EB32A6"/>
    <w:rsid w:val="00EB3689"/>
    <w:rsid w:val="00EB3FF6"/>
    <w:rsid w:val="00EB4897"/>
    <w:rsid w:val="00EB4C3C"/>
    <w:rsid w:val="00EB5570"/>
    <w:rsid w:val="00EB6845"/>
    <w:rsid w:val="00EB686A"/>
    <w:rsid w:val="00EB68B8"/>
    <w:rsid w:val="00EB68BC"/>
    <w:rsid w:val="00EB69AA"/>
    <w:rsid w:val="00EB7735"/>
    <w:rsid w:val="00EB791A"/>
    <w:rsid w:val="00EB7CEB"/>
    <w:rsid w:val="00EC0588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C7FFD"/>
    <w:rsid w:val="00ED0862"/>
    <w:rsid w:val="00ED1532"/>
    <w:rsid w:val="00ED1714"/>
    <w:rsid w:val="00ED22CD"/>
    <w:rsid w:val="00ED2415"/>
    <w:rsid w:val="00ED2CB9"/>
    <w:rsid w:val="00ED4795"/>
    <w:rsid w:val="00ED4FAB"/>
    <w:rsid w:val="00ED4FC8"/>
    <w:rsid w:val="00ED55D8"/>
    <w:rsid w:val="00ED5914"/>
    <w:rsid w:val="00ED5E2B"/>
    <w:rsid w:val="00ED625B"/>
    <w:rsid w:val="00ED67C8"/>
    <w:rsid w:val="00EE0ABB"/>
    <w:rsid w:val="00EE15ED"/>
    <w:rsid w:val="00EE1953"/>
    <w:rsid w:val="00EE1ED9"/>
    <w:rsid w:val="00EE3327"/>
    <w:rsid w:val="00EE442E"/>
    <w:rsid w:val="00EE55B9"/>
    <w:rsid w:val="00EE5DCB"/>
    <w:rsid w:val="00EE6C7C"/>
    <w:rsid w:val="00EE6FAB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4D"/>
    <w:rsid w:val="00F01ACF"/>
    <w:rsid w:val="00F02D15"/>
    <w:rsid w:val="00F02DA4"/>
    <w:rsid w:val="00F03F56"/>
    <w:rsid w:val="00F04FF6"/>
    <w:rsid w:val="00F058F0"/>
    <w:rsid w:val="00F059C1"/>
    <w:rsid w:val="00F05FE8"/>
    <w:rsid w:val="00F060BB"/>
    <w:rsid w:val="00F0617C"/>
    <w:rsid w:val="00F0651E"/>
    <w:rsid w:val="00F07D9D"/>
    <w:rsid w:val="00F108DA"/>
    <w:rsid w:val="00F11842"/>
    <w:rsid w:val="00F14926"/>
    <w:rsid w:val="00F15168"/>
    <w:rsid w:val="00F16349"/>
    <w:rsid w:val="00F16563"/>
    <w:rsid w:val="00F17A13"/>
    <w:rsid w:val="00F17BD9"/>
    <w:rsid w:val="00F200A3"/>
    <w:rsid w:val="00F20570"/>
    <w:rsid w:val="00F20628"/>
    <w:rsid w:val="00F20B2F"/>
    <w:rsid w:val="00F21102"/>
    <w:rsid w:val="00F21321"/>
    <w:rsid w:val="00F21B92"/>
    <w:rsid w:val="00F21BE5"/>
    <w:rsid w:val="00F21CC0"/>
    <w:rsid w:val="00F21E32"/>
    <w:rsid w:val="00F239F2"/>
    <w:rsid w:val="00F241E3"/>
    <w:rsid w:val="00F24EA7"/>
    <w:rsid w:val="00F25715"/>
    <w:rsid w:val="00F2574D"/>
    <w:rsid w:val="00F26615"/>
    <w:rsid w:val="00F26B0F"/>
    <w:rsid w:val="00F27925"/>
    <w:rsid w:val="00F2796F"/>
    <w:rsid w:val="00F3049A"/>
    <w:rsid w:val="00F30903"/>
    <w:rsid w:val="00F31528"/>
    <w:rsid w:val="00F31715"/>
    <w:rsid w:val="00F31762"/>
    <w:rsid w:val="00F32C94"/>
    <w:rsid w:val="00F33964"/>
    <w:rsid w:val="00F339AD"/>
    <w:rsid w:val="00F36BC4"/>
    <w:rsid w:val="00F379AA"/>
    <w:rsid w:val="00F37BC1"/>
    <w:rsid w:val="00F37EAB"/>
    <w:rsid w:val="00F401FE"/>
    <w:rsid w:val="00F409CC"/>
    <w:rsid w:val="00F40FD3"/>
    <w:rsid w:val="00F447DF"/>
    <w:rsid w:val="00F44B3E"/>
    <w:rsid w:val="00F45432"/>
    <w:rsid w:val="00F45D64"/>
    <w:rsid w:val="00F464CD"/>
    <w:rsid w:val="00F46BBA"/>
    <w:rsid w:val="00F46F69"/>
    <w:rsid w:val="00F47B03"/>
    <w:rsid w:val="00F50280"/>
    <w:rsid w:val="00F50529"/>
    <w:rsid w:val="00F512A9"/>
    <w:rsid w:val="00F54B70"/>
    <w:rsid w:val="00F5523B"/>
    <w:rsid w:val="00F55841"/>
    <w:rsid w:val="00F5602D"/>
    <w:rsid w:val="00F57253"/>
    <w:rsid w:val="00F574EF"/>
    <w:rsid w:val="00F61A77"/>
    <w:rsid w:val="00F61EA4"/>
    <w:rsid w:val="00F61EC8"/>
    <w:rsid w:val="00F62524"/>
    <w:rsid w:val="00F625AD"/>
    <w:rsid w:val="00F628C9"/>
    <w:rsid w:val="00F62BED"/>
    <w:rsid w:val="00F64640"/>
    <w:rsid w:val="00F65564"/>
    <w:rsid w:val="00F6676B"/>
    <w:rsid w:val="00F66DDC"/>
    <w:rsid w:val="00F672DE"/>
    <w:rsid w:val="00F67611"/>
    <w:rsid w:val="00F708A0"/>
    <w:rsid w:val="00F70A55"/>
    <w:rsid w:val="00F7235E"/>
    <w:rsid w:val="00F72F41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19D1"/>
    <w:rsid w:val="00F82011"/>
    <w:rsid w:val="00F826B8"/>
    <w:rsid w:val="00F83159"/>
    <w:rsid w:val="00F83C6A"/>
    <w:rsid w:val="00F83E04"/>
    <w:rsid w:val="00F84C4D"/>
    <w:rsid w:val="00F84F53"/>
    <w:rsid w:val="00F8505B"/>
    <w:rsid w:val="00F85237"/>
    <w:rsid w:val="00F852A2"/>
    <w:rsid w:val="00F85396"/>
    <w:rsid w:val="00F8566C"/>
    <w:rsid w:val="00F85E45"/>
    <w:rsid w:val="00F85EF5"/>
    <w:rsid w:val="00F87499"/>
    <w:rsid w:val="00F87BB1"/>
    <w:rsid w:val="00F87D5F"/>
    <w:rsid w:val="00F87D69"/>
    <w:rsid w:val="00F90558"/>
    <w:rsid w:val="00F90CBC"/>
    <w:rsid w:val="00F91261"/>
    <w:rsid w:val="00F91332"/>
    <w:rsid w:val="00F94BD6"/>
    <w:rsid w:val="00F9582B"/>
    <w:rsid w:val="00F96072"/>
    <w:rsid w:val="00F967E4"/>
    <w:rsid w:val="00FA0DC4"/>
    <w:rsid w:val="00FA2A5C"/>
    <w:rsid w:val="00FA2D8C"/>
    <w:rsid w:val="00FA39CC"/>
    <w:rsid w:val="00FA42B2"/>
    <w:rsid w:val="00FA4302"/>
    <w:rsid w:val="00FA445E"/>
    <w:rsid w:val="00FA5959"/>
    <w:rsid w:val="00FA5A47"/>
    <w:rsid w:val="00FA5C02"/>
    <w:rsid w:val="00FA5DBB"/>
    <w:rsid w:val="00FA5E6A"/>
    <w:rsid w:val="00FA60B2"/>
    <w:rsid w:val="00FA6209"/>
    <w:rsid w:val="00FA7D4E"/>
    <w:rsid w:val="00FB2884"/>
    <w:rsid w:val="00FB2C4A"/>
    <w:rsid w:val="00FB33D2"/>
    <w:rsid w:val="00FB3519"/>
    <w:rsid w:val="00FB354C"/>
    <w:rsid w:val="00FB3AC9"/>
    <w:rsid w:val="00FB3C5C"/>
    <w:rsid w:val="00FB784C"/>
    <w:rsid w:val="00FC0E95"/>
    <w:rsid w:val="00FC15C9"/>
    <w:rsid w:val="00FC1B11"/>
    <w:rsid w:val="00FC2669"/>
    <w:rsid w:val="00FC2B04"/>
    <w:rsid w:val="00FC2D5F"/>
    <w:rsid w:val="00FC4D21"/>
    <w:rsid w:val="00FC5417"/>
    <w:rsid w:val="00FC564B"/>
    <w:rsid w:val="00FC58A2"/>
    <w:rsid w:val="00FC7604"/>
    <w:rsid w:val="00FC7788"/>
    <w:rsid w:val="00FC7A37"/>
    <w:rsid w:val="00FC7DE5"/>
    <w:rsid w:val="00FD0ADD"/>
    <w:rsid w:val="00FD1114"/>
    <w:rsid w:val="00FD38FF"/>
    <w:rsid w:val="00FD3A4C"/>
    <w:rsid w:val="00FD3AB0"/>
    <w:rsid w:val="00FD4D61"/>
    <w:rsid w:val="00FD4EF4"/>
    <w:rsid w:val="00FD640D"/>
    <w:rsid w:val="00FD7154"/>
    <w:rsid w:val="00FD7774"/>
    <w:rsid w:val="00FE02A6"/>
    <w:rsid w:val="00FE0D07"/>
    <w:rsid w:val="00FE0D10"/>
    <w:rsid w:val="00FE158F"/>
    <w:rsid w:val="00FE1A56"/>
    <w:rsid w:val="00FE1ADB"/>
    <w:rsid w:val="00FE1FE7"/>
    <w:rsid w:val="00FE2308"/>
    <w:rsid w:val="00FE2A0C"/>
    <w:rsid w:val="00FE3E73"/>
    <w:rsid w:val="00FE40C3"/>
    <w:rsid w:val="00FE58EC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8242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537603"/>
    <w:pPr>
      <w:keepNext/>
      <w:numPr>
        <w:ilvl w:val="1"/>
        <w:numId w:val="3"/>
      </w:numPr>
      <w:spacing w:before="240" w:after="60"/>
      <w:ind w:left="1145" w:hanging="578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2B4BA8"/>
    <w:pPr>
      <w:keepNext/>
      <w:numPr>
        <w:ilvl w:val="2"/>
        <w:numId w:val="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numPr>
        <w:ilvl w:val="6"/>
        <w:numId w:val="3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numPr>
        <w:ilvl w:val="8"/>
        <w:numId w:val="3"/>
      </w:num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eastAsia="Times New Roman"/>
      <w:sz w:val="18"/>
      <w:szCs w:val="22"/>
      <w:lang w:eastAsia="en-US"/>
    </w:rPr>
  </w:style>
  <w:style w:type="paragraph" w:styleId="SemEspaamento">
    <w:name w:val="No Spacing"/>
    <w:link w:val="SemEspaamento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499C"/>
    <w:rPr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691E"/>
  </w:style>
  <w:style w:type="paragraph" w:styleId="Rodap">
    <w:name w:val="footer"/>
    <w:basedOn w:val="Normal"/>
    <w:link w:val="Rodap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3691E"/>
  </w:style>
  <w:style w:type="paragraph" w:styleId="MapadoDocumento">
    <w:name w:val="Document Map"/>
    <w:basedOn w:val="Normal"/>
    <w:link w:val="MapadoDocumento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315B03"/>
    <w:rPr>
      <w:rFonts w:eastAsia="Times New Roman" w:hAnsi="Tahoma"/>
      <w:sz w:val="16"/>
      <w:szCs w:val="16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6D5833"/>
    <w:pPr>
      <w:numPr>
        <w:numId w:val="12"/>
      </w:numPr>
      <w:spacing w:before="240" w:after="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tuloChar">
    <w:name w:val="Título Char"/>
    <w:aliases w:val="TOTVS Subtítulo Char"/>
    <w:basedOn w:val="Fontepargpadro"/>
    <w:link w:val="Ttulo"/>
    <w:rsid w:val="006D583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Fontepargpadro"/>
    <w:uiPriority w:val="99"/>
    <w:unhideWhenUsed/>
    <w:rsid w:val="008A57E5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99"/>
    <w:unhideWhenUsed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6822D9"/>
    <w:rPr>
      <w:color w:val="auto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Sumrio2">
    <w:name w:val="toc 2"/>
    <w:basedOn w:val="Larcio"/>
    <w:next w:val="Larcio"/>
    <w:autoRedefine/>
    <w:uiPriority w:val="39"/>
    <w:unhideWhenUsed/>
    <w:rsid w:val="00260108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noProof/>
      <w:snapToGrid w:val="0"/>
      <w:color w:val="548DD4" w:themeColor="text2" w:themeTint="99"/>
      <w:w w:val="0"/>
      <w:szCs w:val="20"/>
    </w:rPr>
  </w:style>
  <w:style w:type="character" w:styleId="nfaseSutil">
    <w:name w:val="Subtle Emphasis"/>
    <w:aliases w:val="TOTVS Ênfase Sutil"/>
    <w:basedOn w:val="Fontepargpadro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340D83"/>
    <w:pPr>
      <w:jc w:val="left"/>
    </w:pPr>
  </w:style>
  <w:style w:type="character" w:customStyle="1" w:styleId="TOTVSItlicoChar">
    <w:name w:val="TOTVS Itálico Char"/>
    <w:basedOn w:val="Fontepargpadro"/>
    <w:link w:val="TOTVSItlico"/>
    <w:rsid w:val="00340D83"/>
    <w:rPr>
      <w:rFonts w:ascii="Arial Narrow" w:hAnsi="Arial Narrow"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ontepargpadro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ontepargpadro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numPr>
        <w:ilvl w:val="0"/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emFormatao">
    <w:name w:val="Plain Text"/>
    <w:basedOn w:val="Normal"/>
    <w:link w:val="TextosemFormatao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Sumrio1"/>
    <w:rsid w:val="008B7EC1"/>
  </w:style>
  <w:style w:type="paragraph" w:styleId="Sumrio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linkVisitado">
    <w:name w:val="FollowedHyperlink"/>
    <w:basedOn w:val="Fontepargpadro"/>
    <w:rsid w:val="008B7EC1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Sumrio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EC1"/>
    <w:rPr>
      <w:b/>
      <w:bCs/>
    </w:rPr>
  </w:style>
  <w:style w:type="paragraph" w:styleId="Sumrio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e">
    <w:name w:val="Emphasis"/>
    <w:basedOn w:val="Fontepargpadro"/>
    <w:qFormat/>
    <w:rsid w:val="008B7EC1"/>
    <w:rPr>
      <w:i/>
      <w:iCs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Intensa">
    <w:name w:val="Intense Emphasis"/>
    <w:basedOn w:val="Fontepargpadro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h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rsoftware.org/isdl.php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https://github.com/EduardoGomesJr/Formatting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ia.queiroz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3CAEA-D0C2-44C4-98E1-1D4BF0DF9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padrao para documentos  - Formato Word 2014 v1</Template>
  <TotalTime>4958</TotalTime>
  <Pages>17</Pages>
  <Words>3919</Words>
  <Characters>21165</Characters>
  <Application>Microsoft Office Word</Application>
  <DocSecurity>0</DocSecurity>
  <Lines>176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25034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katia.queiroz</dc:creator>
  <cp:keywords/>
  <dc:description/>
  <cp:lastModifiedBy>Eduardo</cp:lastModifiedBy>
  <cp:revision>614</cp:revision>
  <cp:lastPrinted>2018-02-14T15:15:00Z</cp:lastPrinted>
  <dcterms:created xsi:type="dcterms:W3CDTF">2015-05-13T22:01:00Z</dcterms:created>
  <dcterms:modified xsi:type="dcterms:W3CDTF">2023-11-22T01:38:00Z</dcterms:modified>
</cp:coreProperties>
</file>